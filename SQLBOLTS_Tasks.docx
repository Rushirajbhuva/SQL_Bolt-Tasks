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A0F2B" w14:textId="22A7744D" w:rsidR="00705431" w:rsidRPr="00F34403" w:rsidRDefault="00705431" w:rsidP="00A4738E">
      <w:pPr>
        <w:rPr>
          <w:sz w:val="28"/>
          <w:szCs w:val="28"/>
        </w:rPr>
      </w:pPr>
      <w:r w:rsidRPr="00F34403">
        <w:rPr>
          <w:sz w:val="28"/>
          <w:szCs w:val="28"/>
        </w:rPr>
        <w:t>Exercise-1</w:t>
      </w:r>
    </w:p>
    <w:p w14:paraId="345B0A29" w14:textId="77777777" w:rsidR="00705431" w:rsidRDefault="00705431" w:rsidP="00A4738E"/>
    <w:p w14:paraId="18632151" w14:textId="7824BC5C" w:rsidR="00A4738E" w:rsidRDefault="00A4738E" w:rsidP="00A4738E">
      <w:r>
        <w:t>Question-1.1</w:t>
      </w:r>
    </w:p>
    <w:p w14:paraId="0CE14D5D" w14:textId="328844DB" w:rsidR="006D3A72" w:rsidRDefault="00A4738E" w:rsidP="00A4738E">
      <w:r>
        <w:t>Find the title of each film</w:t>
      </w:r>
      <w:r w:rsidR="00705431">
        <w:t>.</w:t>
      </w:r>
    </w:p>
    <w:p w14:paraId="253CA00B" w14:textId="49E57376" w:rsidR="00A4738E" w:rsidRDefault="00A4738E" w:rsidP="00A4738E">
      <w:proofErr w:type="gramStart"/>
      <w:r>
        <w:t>Output:-</w:t>
      </w:r>
      <w:proofErr w:type="gramEnd"/>
    </w:p>
    <w:p w14:paraId="6005D2CE" w14:textId="7401C358" w:rsidR="00A4738E" w:rsidRDefault="00A4738E" w:rsidP="00A4738E">
      <w:r w:rsidRPr="00A4738E">
        <w:rPr>
          <w:noProof/>
        </w:rPr>
        <w:drawing>
          <wp:inline distT="0" distB="0" distL="0" distR="0" wp14:anchorId="6B139183" wp14:editId="444DB411">
            <wp:extent cx="5943600" cy="295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F8A4" w14:textId="33E24DD2" w:rsidR="00A4738E" w:rsidRDefault="00A4738E" w:rsidP="00A4738E"/>
    <w:p w14:paraId="77420F1D" w14:textId="77777777" w:rsidR="00F34403" w:rsidRDefault="00F34403" w:rsidP="00A4738E"/>
    <w:p w14:paraId="189CEFB2" w14:textId="77777777" w:rsidR="00F34403" w:rsidRDefault="00F34403" w:rsidP="00A4738E"/>
    <w:p w14:paraId="505668BE" w14:textId="77777777" w:rsidR="00F34403" w:rsidRDefault="00F34403" w:rsidP="00A4738E"/>
    <w:p w14:paraId="12ABBA12" w14:textId="77777777" w:rsidR="00F34403" w:rsidRDefault="00F34403" w:rsidP="00A4738E"/>
    <w:p w14:paraId="72718648" w14:textId="77777777" w:rsidR="00F34403" w:rsidRDefault="00F34403" w:rsidP="00A4738E"/>
    <w:p w14:paraId="1FFC10E6" w14:textId="77777777" w:rsidR="00F34403" w:rsidRDefault="00F34403" w:rsidP="00A4738E"/>
    <w:p w14:paraId="2139C8D9" w14:textId="77777777" w:rsidR="00F34403" w:rsidRDefault="00F34403" w:rsidP="00A4738E"/>
    <w:p w14:paraId="28466396" w14:textId="77777777" w:rsidR="00F34403" w:rsidRDefault="00F34403" w:rsidP="00A4738E"/>
    <w:p w14:paraId="28D5ECA6" w14:textId="77777777" w:rsidR="00F34403" w:rsidRDefault="00F34403" w:rsidP="00A4738E"/>
    <w:p w14:paraId="20314DAF" w14:textId="77777777" w:rsidR="00F34403" w:rsidRDefault="00F34403" w:rsidP="00A4738E"/>
    <w:p w14:paraId="0BD04B82" w14:textId="31E458D9" w:rsidR="00A4738E" w:rsidRDefault="00A4738E" w:rsidP="00A4738E">
      <w:r>
        <w:lastRenderedPageBreak/>
        <w:t>Question-1.2</w:t>
      </w:r>
    </w:p>
    <w:p w14:paraId="3FF06125" w14:textId="37BA6AC0" w:rsidR="00A4738E" w:rsidRDefault="00A4738E" w:rsidP="00A4738E">
      <w:r>
        <w:t>Find the director of each film</w:t>
      </w:r>
      <w:r w:rsidR="00705431">
        <w:t>.</w:t>
      </w:r>
    </w:p>
    <w:p w14:paraId="5FE2FB23" w14:textId="4567077B" w:rsidR="00A4738E" w:rsidRDefault="00A4738E" w:rsidP="00A4738E">
      <w:proofErr w:type="gramStart"/>
      <w:r>
        <w:t>Output :</w:t>
      </w:r>
      <w:proofErr w:type="gramEnd"/>
      <w:r>
        <w:t>-</w:t>
      </w:r>
    </w:p>
    <w:p w14:paraId="6E4EBA2F" w14:textId="35BF9C39" w:rsidR="00A4738E" w:rsidRDefault="00A4738E" w:rsidP="00A4738E">
      <w:r w:rsidRPr="00A4738E">
        <w:rPr>
          <w:noProof/>
        </w:rPr>
        <w:drawing>
          <wp:inline distT="0" distB="0" distL="0" distR="0" wp14:anchorId="12D900D0" wp14:editId="60C27982">
            <wp:extent cx="5943600" cy="2870835"/>
            <wp:effectExtent l="0" t="0" r="0" b="571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9E78" w14:textId="569C15CC" w:rsidR="00A4738E" w:rsidRDefault="00A4738E" w:rsidP="00A4738E">
      <w:r>
        <w:t>Q</w:t>
      </w:r>
      <w:r w:rsidR="008727F1">
        <w:t>uestion-</w:t>
      </w:r>
      <w:r>
        <w:t>1.3</w:t>
      </w:r>
    </w:p>
    <w:p w14:paraId="2F7975E9" w14:textId="2687265C" w:rsidR="00A4738E" w:rsidRDefault="00A4738E" w:rsidP="00A4738E">
      <w:pPr>
        <w:rPr>
          <w:rFonts w:ascii="Segoe UI" w:eastAsia="Times New Roman" w:hAnsi="Segoe UI" w:cs="Segoe UI"/>
          <w:color w:val="333333"/>
          <w:sz w:val="23"/>
          <w:szCs w:val="23"/>
        </w:rPr>
      </w:pPr>
      <w:r>
        <w:rPr>
          <w:rFonts w:ascii="Segoe UI" w:eastAsia="Times New Roman" w:hAnsi="Segoe UI" w:cs="Segoe UI"/>
          <w:color w:val="333333"/>
          <w:sz w:val="23"/>
          <w:szCs w:val="23"/>
        </w:rPr>
        <w:t>Find the title and director of each film</w:t>
      </w:r>
      <w:r w:rsidR="00705431">
        <w:rPr>
          <w:rFonts w:ascii="Segoe UI" w:eastAsia="Times New Roman" w:hAnsi="Segoe UI" w:cs="Segoe UI"/>
          <w:color w:val="333333"/>
          <w:sz w:val="23"/>
          <w:szCs w:val="23"/>
        </w:rPr>
        <w:t>.</w:t>
      </w:r>
    </w:p>
    <w:p w14:paraId="563716EC" w14:textId="452F6E0A" w:rsidR="00A4738E" w:rsidRDefault="00A4738E" w:rsidP="00A4738E">
      <w:pPr>
        <w:rPr>
          <w:rFonts w:ascii="Segoe UI" w:eastAsia="Times New Roman" w:hAnsi="Segoe UI" w:cs="Segoe UI"/>
          <w:color w:val="333333"/>
          <w:sz w:val="23"/>
          <w:szCs w:val="23"/>
        </w:rPr>
      </w:pPr>
      <w:proofErr w:type="gramStart"/>
      <w:r>
        <w:rPr>
          <w:rFonts w:ascii="Segoe UI" w:eastAsia="Times New Roman" w:hAnsi="Segoe UI" w:cs="Segoe UI"/>
          <w:color w:val="333333"/>
          <w:sz w:val="23"/>
          <w:szCs w:val="23"/>
        </w:rPr>
        <w:t>Output:-</w:t>
      </w:r>
      <w:proofErr w:type="gramEnd"/>
    </w:p>
    <w:p w14:paraId="479D46DB" w14:textId="33CDDE91" w:rsidR="00A4738E" w:rsidRDefault="008727F1" w:rsidP="00A4738E">
      <w:r w:rsidRPr="008727F1">
        <w:rPr>
          <w:noProof/>
        </w:rPr>
        <w:drawing>
          <wp:inline distT="0" distB="0" distL="0" distR="0" wp14:anchorId="4641F4C9" wp14:editId="5139DC86">
            <wp:extent cx="5943600" cy="279400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2B00" w14:textId="61DEA665" w:rsidR="008727F1" w:rsidRDefault="008727F1" w:rsidP="00A4738E"/>
    <w:p w14:paraId="35A25339" w14:textId="2416E4B8" w:rsidR="008727F1" w:rsidRDefault="008727F1" w:rsidP="00A4738E">
      <w:r>
        <w:t>Question-1.4</w:t>
      </w:r>
    </w:p>
    <w:p w14:paraId="1D512D6E" w14:textId="2ED8E71B" w:rsidR="008727F1" w:rsidRDefault="008727F1" w:rsidP="00A4738E">
      <w:r>
        <w:lastRenderedPageBreak/>
        <w:t>Find the title and year</w:t>
      </w:r>
      <w:r w:rsidR="00705431">
        <w:t>.</w:t>
      </w:r>
    </w:p>
    <w:p w14:paraId="2FAE070B" w14:textId="5B748D7F" w:rsidR="008727F1" w:rsidRDefault="008727F1" w:rsidP="00A4738E">
      <w:proofErr w:type="gramStart"/>
      <w:r>
        <w:t>Output :</w:t>
      </w:r>
      <w:proofErr w:type="gramEnd"/>
      <w:r>
        <w:t>-</w:t>
      </w:r>
    </w:p>
    <w:p w14:paraId="21651848" w14:textId="377453C2" w:rsidR="008727F1" w:rsidRDefault="008727F1" w:rsidP="00A4738E">
      <w:r w:rsidRPr="008727F1">
        <w:rPr>
          <w:noProof/>
        </w:rPr>
        <w:drawing>
          <wp:inline distT="0" distB="0" distL="0" distR="0" wp14:anchorId="0FAE7B8B" wp14:editId="5A8EE858">
            <wp:extent cx="5943600" cy="2834640"/>
            <wp:effectExtent l="0" t="0" r="0" b="381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0083" w14:textId="08265C90" w:rsidR="008727F1" w:rsidRDefault="008727F1" w:rsidP="00A4738E"/>
    <w:p w14:paraId="42B9B1EA" w14:textId="511EF033" w:rsidR="008727F1" w:rsidRDefault="008727F1" w:rsidP="00A4738E">
      <w:r>
        <w:t>Question-1.5</w:t>
      </w:r>
    </w:p>
    <w:p w14:paraId="2AF1B0FE" w14:textId="6DA58966" w:rsidR="008727F1" w:rsidRDefault="008727F1" w:rsidP="00A4738E">
      <w:r>
        <w:t>Find all information about each movie.</w:t>
      </w:r>
    </w:p>
    <w:p w14:paraId="02951049" w14:textId="522D1807" w:rsidR="008727F1" w:rsidRDefault="008727F1" w:rsidP="00A4738E">
      <w:proofErr w:type="gramStart"/>
      <w:r>
        <w:t>Output:-</w:t>
      </w:r>
      <w:proofErr w:type="gramEnd"/>
    </w:p>
    <w:p w14:paraId="26FFAF51" w14:textId="397287AF" w:rsidR="008727F1" w:rsidRDefault="0014135B" w:rsidP="00A4738E">
      <w:r w:rsidRPr="0014135B">
        <w:rPr>
          <w:noProof/>
        </w:rPr>
        <w:drawing>
          <wp:inline distT="0" distB="0" distL="0" distR="0" wp14:anchorId="671CDAB0" wp14:editId="3C0538B8">
            <wp:extent cx="5943600" cy="26663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206F" w14:textId="270536B1" w:rsidR="00705431" w:rsidRPr="00705431" w:rsidRDefault="00705431" w:rsidP="00705431"/>
    <w:p w14:paraId="0E0FDB3A" w14:textId="1159F905" w:rsidR="00705431" w:rsidRDefault="00705431" w:rsidP="00705431"/>
    <w:p w14:paraId="1B827646" w14:textId="77777777" w:rsidR="00404E1E" w:rsidRDefault="00404E1E" w:rsidP="00705431">
      <w:pPr>
        <w:rPr>
          <w:sz w:val="40"/>
          <w:szCs w:val="40"/>
        </w:rPr>
      </w:pPr>
    </w:p>
    <w:p w14:paraId="453BAF74" w14:textId="463AAF3E" w:rsidR="009819AC" w:rsidRPr="00F34403" w:rsidRDefault="00705431" w:rsidP="00705431">
      <w:pPr>
        <w:rPr>
          <w:sz w:val="28"/>
          <w:szCs w:val="28"/>
        </w:rPr>
      </w:pPr>
      <w:r w:rsidRPr="00F34403">
        <w:rPr>
          <w:sz w:val="28"/>
          <w:szCs w:val="28"/>
        </w:rPr>
        <w:t>Exercise-2</w:t>
      </w:r>
    </w:p>
    <w:p w14:paraId="30805574" w14:textId="77777777" w:rsidR="00404E1E" w:rsidRDefault="00404E1E" w:rsidP="00705431"/>
    <w:p w14:paraId="47EB0219" w14:textId="13EAC046" w:rsidR="00404E1E" w:rsidRDefault="00404E1E" w:rsidP="00705431">
      <w:r w:rsidRPr="00404E1E">
        <w:t>Question</w:t>
      </w:r>
      <w:r>
        <w:t>-</w:t>
      </w:r>
      <w:r w:rsidRPr="00404E1E">
        <w:t>2.1</w:t>
      </w:r>
    </w:p>
    <w:p w14:paraId="0CC80442" w14:textId="141BE680" w:rsidR="00245609" w:rsidRDefault="00AE4E89" w:rsidP="00705431">
      <w:r>
        <w:t>Find the movie</w:t>
      </w:r>
      <w:r w:rsidR="007A3648">
        <w:t xml:space="preserve"> with id=6</w:t>
      </w:r>
      <w:r w:rsidR="009819AC">
        <w:t>.</w:t>
      </w:r>
    </w:p>
    <w:p w14:paraId="2FDEF028" w14:textId="7F1A8F5D" w:rsidR="00404E1E" w:rsidRDefault="00404E1E" w:rsidP="00705431">
      <w:proofErr w:type="gramStart"/>
      <w:r>
        <w:t>Output:-</w:t>
      </w:r>
      <w:proofErr w:type="gramEnd"/>
    </w:p>
    <w:p w14:paraId="38FAEE61" w14:textId="2DE59025" w:rsidR="00404E1E" w:rsidRPr="00404E1E" w:rsidRDefault="00404E1E" w:rsidP="00705431">
      <w:pPr>
        <w:rPr>
          <w:sz w:val="12"/>
          <w:szCs w:val="12"/>
        </w:rPr>
      </w:pPr>
      <w:r w:rsidRPr="00404E1E">
        <w:rPr>
          <w:noProof/>
          <w:sz w:val="12"/>
          <w:szCs w:val="12"/>
        </w:rPr>
        <w:drawing>
          <wp:inline distT="0" distB="0" distL="0" distR="0" wp14:anchorId="5AD7B1E8" wp14:editId="77196ADF">
            <wp:extent cx="5943600" cy="28524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97D5" w14:textId="2525E5DF" w:rsidR="00404E1E" w:rsidRDefault="00404E1E" w:rsidP="00705431">
      <w:pPr>
        <w:rPr>
          <w:sz w:val="24"/>
          <w:szCs w:val="24"/>
        </w:rPr>
      </w:pPr>
    </w:p>
    <w:p w14:paraId="2A774976" w14:textId="77777777" w:rsidR="00654D49" w:rsidRDefault="00654D49" w:rsidP="00705431">
      <w:pPr>
        <w:rPr>
          <w:sz w:val="24"/>
          <w:szCs w:val="24"/>
        </w:rPr>
      </w:pPr>
    </w:p>
    <w:p w14:paraId="5B841B5E" w14:textId="77777777" w:rsidR="00654D49" w:rsidRDefault="00654D49" w:rsidP="00705431">
      <w:pPr>
        <w:rPr>
          <w:sz w:val="24"/>
          <w:szCs w:val="24"/>
        </w:rPr>
      </w:pPr>
    </w:p>
    <w:p w14:paraId="7B76DD92" w14:textId="77777777" w:rsidR="00654D49" w:rsidRDefault="00654D49" w:rsidP="00705431">
      <w:pPr>
        <w:rPr>
          <w:sz w:val="24"/>
          <w:szCs w:val="24"/>
        </w:rPr>
      </w:pPr>
    </w:p>
    <w:p w14:paraId="36B034C6" w14:textId="77777777" w:rsidR="00654D49" w:rsidRDefault="00654D49" w:rsidP="00705431">
      <w:pPr>
        <w:rPr>
          <w:sz w:val="24"/>
          <w:szCs w:val="24"/>
        </w:rPr>
      </w:pPr>
    </w:p>
    <w:p w14:paraId="1B4B656C" w14:textId="77777777" w:rsidR="00654D49" w:rsidRDefault="00654D49" w:rsidP="00705431">
      <w:pPr>
        <w:rPr>
          <w:sz w:val="24"/>
          <w:szCs w:val="24"/>
        </w:rPr>
      </w:pPr>
    </w:p>
    <w:p w14:paraId="347EF60D" w14:textId="77777777" w:rsidR="00654D49" w:rsidRDefault="00654D49" w:rsidP="00705431">
      <w:pPr>
        <w:rPr>
          <w:sz w:val="24"/>
          <w:szCs w:val="24"/>
        </w:rPr>
      </w:pPr>
    </w:p>
    <w:p w14:paraId="1FF4FE07" w14:textId="77777777" w:rsidR="00654D49" w:rsidRDefault="00654D49" w:rsidP="00705431">
      <w:pPr>
        <w:rPr>
          <w:sz w:val="24"/>
          <w:szCs w:val="24"/>
        </w:rPr>
      </w:pPr>
    </w:p>
    <w:p w14:paraId="768CB006" w14:textId="77777777" w:rsidR="00654D49" w:rsidRDefault="00654D49" w:rsidP="00705431">
      <w:pPr>
        <w:rPr>
          <w:sz w:val="24"/>
          <w:szCs w:val="24"/>
        </w:rPr>
      </w:pPr>
    </w:p>
    <w:p w14:paraId="3F313C1D" w14:textId="77777777" w:rsidR="00654D49" w:rsidRDefault="00654D49" w:rsidP="00705431">
      <w:pPr>
        <w:rPr>
          <w:sz w:val="24"/>
          <w:szCs w:val="24"/>
        </w:rPr>
      </w:pPr>
    </w:p>
    <w:p w14:paraId="38671E4C" w14:textId="77777777" w:rsidR="00654D49" w:rsidRDefault="00654D49" w:rsidP="00705431">
      <w:pPr>
        <w:rPr>
          <w:sz w:val="24"/>
          <w:szCs w:val="24"/>
        </w:rPr>
      </w:pPr>
    </w:p>
    <w:p w14:paraId="58AF1D98" w14:textId="77777777" w:rsidR="00654D49" w:rsidRDefault="00654D49" w:rsidP="00705431">
      <w:pPr>
        <w:rPr>
          <w:sz w:val="24"/>
          <w:szCs w:val="24"/>
        </w:rPr>
      </w:pPr>
    </w:p>
    <w:p w14:paraId="39F07567" w14:textId="6702276B" w:rsidR="00404E1E" w:rsidRDefault="00404E1E" w:rsidP="00705431">
      <w:pPr>
        <w:rPr>
          <w:sz w:val="24"/>
          <w:szCs w:val="24"/>
        </w:rPr>
      </w:pPr>
      <w:r>
        <w:rPr>
          <w:sz w:val="24"/>
          <w:szCs w:val="24"/>
        </w:rPr>
        <w:t>Question-2.2</w:t>
      </w:r>
    </w:p>
    <w:p w14:paraId="267A7C3C" w14:textId="3F72605F" w:rsidR="00404E1E" w:rsidRDefault="00404E1E" w:rsidP="00705431">
      <w:pPr>
        <w:rPr>
          <w:sz w:val="24"/>
          <w:szCs w:val="24"/>
        </w:rPr>
      </w:pPr>
      <w:r>
        <w:rPr>
          <w:sz w:val="24"/>
          <w:szCs w:val="24"/>
        </w:rPr>
        <w:t>Find the movie which released between 2000 to 2010.</w:t>
      </w:r>
    </w:p>
    <w:p w14:paraId="21E7F1C8" w14:textId="1DA43903" w:rsidR="00404E1E" w:rsidRDefault="00404E1E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402BDD24" w14:textId="597A5E38" w:rsidR="00404E1E" w:rsidRDefault="00654D49" w:rsidP="00705431">
      <w:pPr>
        <w:rPr>
          <w:sz w:val="24"/>
          <w:szCs w:val="24"/>
        </w:rPr>
      </w:pPr>
      <w:r w:rsidRPr="00654D49">
        <w:rPr>
          <w:noProof/>
          <w:sz w:val="24"/>
          <w:szCs w:val="24"/>
        </w:rPr>
        <w:drawing>
          <wp:inline distT="0" distB="0" distL="0" distR="0" wp14:anchorId="4C589C7F" wp14:editId="1156ADFC">
            <wp:extent cx="5943600" cy="29762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762A" w14:textId="66B46942" w:rsidR="00654D49" w:rsidRDefault="00654D49" w:rsidP="00705431">
      <w:pPr>
        <w:rPr>
          <w:sz w:val="24"/>
          <w:szCs w:val="24"/>
        </w:rPr>
      </w:pPr>
      <w:r>
        <w:rPr>
          <w:sz w:val="24"/>
          <w:szCs w:val="24"/>
        </w:rPr>
        <w:t>Question-2.2</w:t>
      </w:r>
    </w:p>
    <w:p w14:paraId="32370356" w14:textId="2B2828D1" w:rsidR="00654D49" w:rsidRDefault="00654D49" w:rsidP="00705431">
      <w:pPr>
        <w:rPr>
          <w:sz w:val="24"/>
          <w:szCs w:val="24"/>
        </w:rPr>
      </w:pPr>
      <w:r>
        <w:rPr>
          <w:sz w:val="24"/>
          <w:szCs w:val="24"/>
        </w:rPr>
        <w:t>Find the movie released between 2000 and 2010.</w:t>
      </w:r>
    </w:p>
    <w:p w14:paraId="3EB29844" w14:textId="64750A25" w:rsidR="00654D49" w:rsidRDefault="00654D49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791326E6" w14:textId="53D7861E" w:rsidR="00654D49" w:rsidRDefault="00654D49" w:rsidP="00705431">
      <w:pPr>
        <w:rPr>
          <w:sz w:val="24"/>
          <w:szCs w:val="24"/>
        </w:rPr>
      </w:pPr>
      <w:r w:rsidRPr="00654D49">
        <w:rPr>
          <w:noProof/>
          <w:sz w:val="24"/>
          <w:szCs w:val="24"/>
        </w:rPr>
        <w:drawing>
          <wp:inline distT="0" distB="0" distL="0" distR="0" wp14:anchorId="7E3B739B" wp14:editId="77C9B448">
            <wp:extent cx="5943600" cy="234378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B1E4" w14:textId="77777777" w:rsidR="00943340" w:rsidRDefault="00943340" w:rsidP="00705431">
      <w:pPr>
        <w:rPr>
          <w:sz w:val="24"/>
          <w:szCs w:val="24"/>
        </w:rPr>
      </w:pPr>
    </w:p>
    <w:p w14:paraId="3D43210E" w14:textId="77777777" w:rsidR="00943340" w:rsidRDefault="00943340" w:rsidP="00705431">
      <w:pPr>
        <w:rPr>
          <w:sz w:val="24"/>
          <w:szCs w:val="24"/>
        </w:rPr>
      </w:pPr>
    </w:p>
    <w:p w14:paraId="0E410BE9" w14:textId="1C23DA6B" w:rsidR="00943340" w:rsidRDefault="00943340" w:rsidP="00705431">
      <w:pPr>
        <w:rPr>
          <w:sz w:val="24"/>
          <w:szCs w:val="24"/>
        </w:rPr>
      </w:pPr>
      <w:r>
        <w:rPr>
          <w:sz w:val="24"/>
          <w:szCs w:val="24"/>
        </w:rPr>
        <w:t>Question-2.3</w:t>
      </w:r>
    </w:p>
    <w:p w14:paraId="267EEEF3" w14:textId="21160A7A" w:rsidR="00943340" w:rsidRDefault="00943340" w:rsidP="00705431">
      <w:pPr>
        <w:rPr>
          <w:sz w:val="24"/>
          <w:szCs w:val="24"/>
        </w:rPr>
      </w:pPr>
      <w:r>
        <w:rPr>
          <w:sz w:val="24"/>
          <w:szCs w:val="24"/>
        </w:rPr>
        <w:t>Find the movie which is not between 2000 and 2010.</w:t>
      </w:r>
    </w:p>
    <w:p w14:paraId="0BA7CF97" w14:textId="16F66317" w:rsidR="00943340" w:rsidRDefault="00943340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054424A1" w14:textId="659C9EEC" w:rsidR="00943340" w:rsidRDefault="00943340" w:rsidP="00705431">
      <w:pPr>
        <w:rPr>
          <w:sz w:val="24"/>
          <w:szCs w:val="24"/>
        </w:rPr>
      </w:pPr>
      <w:r w:rsidRPr="00943340">
        <w:rPr>
          <w:noProof/>
          <w:sz w:val="24"/>
          <w:szCs w:val="24"/>
        </w:rPr>
        <w:drawing>
          <wp:inline distT="0" distB="0" distL="0" distR="0" wp14:anchorId="31B8C546" wp14:editId="7FB69FF8">
            <wp:extent cx="5943600" cy="2371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1D8" w14:textId="0A01CB46" w:rsidR="00943340" w:rsidRDefault="00943340" w:rsidP="00705431">
      <w:pPr>
        <w:rPr>
          <w:sz w:val="24"/>
          <w:szCs w:val="24"/>
        </w:rPr>
      </w:pPr>
      <w:r>
        <w:rPr>
          <w:sz w:val="24"/>
          <w:szCs w:val="24"/>
        </w:rPr>
        <w:t>Question-2.4</w:t>
      </w:r>
    </w:p>
    <w:p w14:paraId="01DFEBDD" w14:textId="7530E471" w:rsidR="00943340" w:rsidRDefault="00943340" w:rsidP="00705431">
      <w:pPr>
        <w:rPr>
          <w:sz w:val="24"/>
          <w:szCs w:val="24"/>
        </w:rPr>
      </w:pPr>
      <w:r>
        <w:rPr>
          <w:sz w:val="24"/>
          <w:szCs w:val="24"/>
        </w:rPr>
        <w:t xml:space="preserve">Find 5 </w:t>
      </w:r>
      <w:proofErr w:type="spellStart"/>
      <w:r>
        <w:rPr>
          <w:sz w:val="24"/>
          <w:szCs w:val="24"/>
        </w:rPr>
        <w:t>pixer</w:t>
      </w:r>
      <w:proofErr w:type="spellEnd"/>
      <w:r>
        <w:rPr>
          <w:sz w:val="24"/>
          <w:szCs w:val="24"/>
        </w:rPr>
        <w:t xml:space="preserve"> movies and their released year.</w:t>
      </w:r>
    </w:p>
    <w:p w14:paraId="6FB8C2F3" w14:textId="10CCA43D" w:rsidR="00943340" w:rsidRDefault="00943340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15C561C0" w14:textId="27565468" w:rsidR="00943340" w:rsidRDefault="00943340" w:rsidP="00705431">
      <w:pPr>
        <w:rPr>
          <w:sz w:val="24"/>
          <w:szCs w:val="24"/>
        </w:rPr>
      </w:pPr>
      <w:r w:rsidRPr="00943340">
        <w:rPr>
          <w:noProof/>
          <w:sz w:val="24"/>
          <w:szCs w:val="24"/>
        </w:rPr>
        <w:drawing>
          <wp:inline distT="0" distB="0" distL="0" distR="0" wp14:anchorId="35F0DCEB" wp14:editId="43397E37">
            <wp:extent cx="5943600" cy="2613660"/>
            <wp:effectExtent l="0" t="0" r="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0F85" w14:textId="77777777" w:rsidR="00CE60F0" w:rsidRDefault="00CE60F0" w:rsidP="00705431">
      <w:pPr>
        <w:rPr>
          <w:sz w:val="24"/>
          <w:szCs w:val="24"/>
        </w:rPr>
      </w:pPr>
    </w:p>
    <w:p w14:paraId="33F4BC9E" w14:textId="77777777" w:rsidR="00CE60F0" w:rsidRDefault="00CE60F0" w:rsidP="00705431">
      <w:pPr>
        <w:rPr>
          <w:sz w:val="24"/>
          <w:szCs w:val="24"/>
        </w:rPr>
      </w:pPr>
    </w:p>
    <w:p w14:paraId="606FCD36" w14:textId="77777777" w:rsidR="00733F0C" w:rsidRPr="00F34403" w:rsidRDefault="00733F0C" w:rsidP="00733F0C">
      <w:pPr>
        <w:rPr>
          <w:sz w:val="28"/>
          <w:szCs w:val="28"/>
        </w:rPr>
      </w:pPr>
      <w:r w:rsidRPr="00F34403">
        <w:rPr>
          <w:sz w:val="28"/>
          <w:szCs w:val="28"/>
        </w:rPr>
        <w:t>Exercise-3</w:t>
      </w:r>
    </w:p>
    <w:p w14:paraId="785D2EB3" w14:textId="7FE864CF" w:rsidR="00733F0C" w:rsidRDefault="000342FD" w:rsidP="00733F0C">
      <w:r>
        <w:t>Question-3.1</w:t>
      </w:r>
      <w:r w:rsidR="00892B78">
        <w:t xml:space="preserve">Find the </w:t>
      </w:r>
      <w:proofErr w:type="gramStart"/>
      <w:r w:rsidR="00892B78">
        <w:t>all toy</w:t>
      </w:r>
      <w:proofErr w:type="gramEnd"/>
      <w:r w:rsidR="00892B78">
        <w:t xml:space="preserve"> story movie.</w:t>
      </w:r>
    </w:p>
    <w:p w14:paraId="4B7DB47C" w14:textId="68DABF9F" w:rsidR="00892B78" w:rsidRDefault="00892B78" w:rsidP="00733F0C">
      <w:proofErr w:type="gramStart"/>
      <w:r>
        <w:t>Output:-</w:t>
      </w:r>
      <w:proofErr w:type="gramEnd"/>
    </w:p>
    <w:p w14:paraId="3F743843" w14:textId="6601528D" w:rsidR="00892B78" w:rsidRPr="00892B78" w:rsidRDefault="00837B13" w:rsidP="00733F0C">
      <w:r w:rsidRPr="00837B13">
        <w:drawing>
          <wp:inline distT="0" distB="0" distL="0" distR="0" wp14:anchorId="5BC8D8D7" wp14:editId="5664BA2D">
            <wp:extent cx="5943600" cy="20097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E770" w14:textId="7D6E9BC7" w:rsidR="00CE60F0" w:rsidRDefault="006C5336" w:rsidP="00705431">
      <w:pPr>
        <w:rPr>
          <w:sz w:val="24"/>
          <w:szCs w:val="24"/>
        </w:rPr>
      </w:pPr>
      <w:r>
        <w:rPr>
          <w:sz w:val="24"/>
          <w:szCs w:val="24"/>
        </w:rPr>
        <w:t>Question-3.2</w:t>
      </w:r>
    </w:p>
    <w:p w14:paraId="1D745EA5" w14:textId="194F6CA9" w:rsidR="006C5336" w:rsidRDefault="00BE6D68" w:rsidP="00705431">
      <w:pPr>
        <w:rPr>
          <w:sz w:val="24"/>
          <w:szCs w:val="24"/>
        </w:rPr>
      </w:pPr>
      <w:r>
        <w:rPr>
          <w:sz w:val="24"/>
          <w:szCs w:val="24"/>
        </w:rPr>
        <w:t xml:space="preserve">Find all movies directed by john </w:t>
      </w:r>
      <w:r w:rsidR="00081EB6">
        <w:rPr>
          <w:sz w:val="24"/>
          <w:szCs w:val="24"/>
        </w:rPr>
        <w:t>Lasseter.</w:t>
      </w:r>
    </w:p>
    <w:p w14:paraId="3292BB57" w14:textId="77C7A272" w:rsidR="00081EB6" w:rsidRDefault="00081EB6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365AAB3C" w14:textId="1C8B3381" w:rsidR="00081EB6" w:rsidRDefault="00914242" w:rsidP="00705431">
      <w:pPr>
        <w:rPr>
          <w:sz w:val="24"/>
          <w:szCs w:val="24"/>
        </w:rPr>
      </w:pPr>
      <w:r w:rsidRPr="00914242">
        <w:rPr>
          <w:sz w:val="24"/>
          <w:szCs w:val="24"/>
        </w:rPr>
        <w:drawing>
          <wp:inline distT="0" distB="0" distL="0" distR="0" wp14:anchorId="2343A42C" wp14:editId="0A35162E">
            <wp:extent cx="5943600" cy="196532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2A0C" w14:textId="77777777" w:rsidR="004C1AC3" w:rsidRDefault="004C1AC3" w:rsidP="00705431">
      <w:pPr>
        <w:rPr>
          <w:sz w:val="24"/>
          <w:szCs w:val="24"/>
        </w:rPr>
      </w:pPr>
    </w:p>
    <w:p w14:paraId="52F41114" w14:textId="77777777" w:rsidR="004C1AC3" w:rsidRDefault="004C1AC3" w:rsidP="00705431">
      <w:pPr>
        <w:rPr>
          <w:sz w:val="24"/>
          <w:szCs w:val="24"/>
        </w:rPr>
      </w:pPr>
    </w:p>
    <w:p w14:paraId="4F13DEFE" w14:textId="77777777" w:rsidR="004C1AC3" w:rsidRDefault="004C1AC3" w:rsidP="00705431">
      <w:pPr>
        <w:rPr>
          <w:sz w:val="24"/>
          <w:szCs w:val="24"/>
        </w:rPr>
      </w:pPr>
    </w:p>
    <w:p w14:paraId="6F04F79E" w14:textId="77777777" w:rsidR="004C1AC3" w:rsidRDefault="004C1AC3" w:rsidP="00705431">
      <w:pPr>
        <w:rPr>
          <w:sz w:val="24"/>
          <w:szCs w:val="24"/>
        </w:rPr>
      </w:pPr>
    </w:p>
    <w:p w14:paraId="0679F84D" w14:textId="77777777" w:rsidR="004C1AC3" w:rsidRDefault="004C1AC3" w:rsidP="00705431">
      <w:pPr>
        <w:rPr>
          <w:sz w:val="24"/>
          <w:szCs w:val="24"/>
        </w:rPr>
      </w:pPr>
    </w:p>
    <w:p w14:paraId="35B64FDF" w14:textId="77777777" w:rsidR="004C1AC3" w:rsidRDefault="004C1AC3" w:rsidP="00705431">
      <w:pPr>
        <w:rPr>
          <w:sz w:val="24"/>
          <w:szCs w:val="24"/>
        </w:rPr>
      </w:pPr>
    </w:p>
    <w:p w14:paraId="79EAB2E1" w14:textId="103754A1" w:rsidR="00914242" w:rsidRDefault="00914242" w:rsidP="00705431">
      <w:pPr>
        <w:rPr>
          <w:sz w:val="24"/>
          <w:szCs w:val="24"/>
        </w:rPr>
      </w:pPr>
      <w:r>
        <w:rPr>
          <w:sz w:val="24"/>
          <w:szCs w:val="24"/>
        </w:rPr>
        <w:t>Question</w:t>
      </w:r>
      <w:r w:rsidR="00BF4D40">
        <w:rPr>
          <w:sz w:val="24"/>
          <w:szCs w:val="24"/>
        </w:rPr>
        <w:t>-3.3</w:t>
      </w:r>
    </w:p>
    <w:p w14:paraId="29FA7AF2" w14:textId="37C58463" w:rsidR="00BF4D40" w:rsidRDefault="00BF4D40" w:rsidP="00BF4D40">
      <w:pPr>
        <w:rPr>
          <w:sz w:val="24"/>
          <w:szCs w:val="24"/>
        </w:rPr>
      </w:pPr>
      <w:r>
        <w:rPr>
          <w:sz w:val="24"/>
          <w:szCs w:val="24"/>
        </w:rPr>
        <w:t xml:space="preserve">Find all </w:t>
      </w:r>
      <w:proofErr w:type="gramStart"/>
      <w:r>
        <w:rPr>
          <w:sz w:val="24"/>
          <w:szCs w:val="24"/>
        </w:rPr>
        <w:t xml:space="preserve">movies </w:t>
      </w:r>
      <w:r>
        <w:rPr>
          <w:sz w:val="24"/>
          <w:szCs w:val="24"/>
        </w:rPr>
        <w:t xml:space="preserve"> not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directed by john Lasseter.</w:t>
      </w:r>
    </w:p>
    <w:p w14:paraId="27EDF0D2" w14:textId="41CB6A11" w:rsidR="00BF4D40" w:rsidRDefault="00BF4D40" w:rsidP="00BF4D4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273FD66B" w14:textId="1B229A49" w:rsidR="00BF4D40" w:rsidRDefault="00F973B4" w:rsidP="00BF4D40">
      <w:pPr>
        <w:rPr>
          <w:sz w:val="24"/>
          <w:szCs w:val="24"/>
        </w:rPr>
      </w:pPr>
      <w:r w:rsidRPr="00F973B4">
        <w:rPr>
          <w:sz w:val="24"/>
          <w:szCs w:val="24"/>
        </w:rPr>
        <w:drawing>
          <wp:inline distT="0" distB="0" distL="0" distR="0" wp14:anchorId="19859819" wp14:editId="16B4EB37">
            <wp:extent cx="5943600" cy="1961515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991B" w14:textId="77777777" w:rsidR="00BF4D40" w:rsidRDefault="00BF4D40" w:rsidP="00705431">
      <w:pPr>
        <w:rPr>
          <w:sz w:val="24"/>
          <w:szCs w:val="24"/>
        </w:rPr>
      </w:pPr>
    </w:p>
    <w:p w14:paraId="7A45AC25" w14:textId="328D43FB" w:rsidR="00225266" w:rsidRDefault="004C1AC3" w:rsidP="00705431">
      <w:pPr>
        <w:rPr>
          <w:sz w:val="24"/>
          <w:szCs w:val="24"/>
        </w:rPr>
      </w:pPr>
      <w:r>
        <w:rPr>
          <w:sz w:val="24"/>
          <w:szCs w:val="24"/>
        </w:rPr>
        <w:t>Question-3.4</w:t>
      </w:r>
    </w:p>
    <w:p w14:paraId="500E6B87" w14:textId="17E01068" w:rsidR="000F1B02" w:rsidRDefault="00923100" w:rsidP="00705431">
      <w:pPr>
        <w:rPr>
          <w:sz w:val="24"/>
          <w:szCs w:val="24"/>
        </w:rPr>
      </w:pPr>
      <w:r>
        <w:rPr>
          <w:sz w:val="24"/>
          <w:szCs w:val="24"/>
        </w:rPr>
        <w:t>Find all</w:t>
      </w:r>
      <w:r w:rsidR="00F620CE">
        <w:rPr>
          <w:sz w:val="24"/>
          <w:szCs w:val="24"/>
        </w:rPr>
        <w:t xml:space="preserve"> WALL</w:t>
      </w:r>
      <w:r>
        <w:rPr>
          <w:sz w:val="24"/>
          <w:szCs w:val="24"/>
        </w:rPr>
        <w:t xml:space="preserve"> movie</w:t>
      </w:r>
      <w:r w:rsidR="00F620CE">
        <w:rPr>
          <w:sz w:val="24"/>
          <w:szCs w:val="24"/>
        </w:rPr>
        <w:t>.</w:t>
      </w:r>
    </w:p>
    <w:p w14:paraId="4140728A" w14:textId="6E7A20E6" w:rsidR="00F620CE" w:rsidRDefault="00F620CE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4E8C9F89" w14:textId="1D20D00E" w:rsidR="00F620CE" w:rsidRDefault="00F620CE" w:rsidP="00705431">
      <w:pPr>
        <w:rPr>
          <w:sz w:val="24"/>
          <w:szCs w:val="24"/>
        </w:rPr>
      </w:pPr>
      <w:r w:rsidRPr="00F620CE">
        <w:rPr>
          <w:sz w:val="24"/>
          <w:szCs w:val="24"/>
        </w:rPr>
        <w:drawing>
          <wp:inline distT="0" distB="0" distL="0" distR="0" wp14:anchorId="0EDA7C8F" wp14:editId="041F0AD3">
            <wp:extent cx="5943600" cy="183642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C356" w14:textId="77777777" w:rsidR="00B077A3" w:rsidRDefault="00B077A3" w:rsidP="00705431">
      <w:pPr>
        <w:rPr>
          <w:sz w:val="24"/>
          <w:szCs w:val="24"/>
        </w:rPr>
      </w:pPr>
    </w:p>
    <w:p w14:paraId="6042906F" w14:textId="77777777" w:rsidR="00D1628D" w:rsidRDefault="00D1628D" w:rsidP="00705431">
      <w:pPr>
        <w:rPr>
          <w:sz w:val="24"/>
          <w:szCs w:val="24"/>
        </w:rPr>
      </w:pPr>
    </w:p>
    <w:p w14:paraId="023C5C77" w14:textId="77777777" w:rsidR="00D1628D" w:rsidRDefault="00D1628D" w:rsidP="00705431">
      <w:pPr>
        <w:rPr>
          <w:sz w:val="24"/>
          <w:szCs w:val="24"/>
        </w:rPr>
      </w:pPr>
    </w:p>
    <w:p w14:paraId="72BF956D" w14:textId="77777777" w:rsidR="00D1628D" w:rsidRDefault="00D1628D" w:rsidP="00705431">
      <w:pPr>
        <w:rPr>
          <w:sz w:val="24"/>
          <w:szCs w:val="24"/>
        </w:rPr>
      </w:pPr>
    </w:p>
    <w:p w14:paraId="017FE370" w14:textId="77777777" w:rsidR="00D1628D" w:rsidRDefault="00D1628D" w:rsidP="00705431">
      <w:pPr>
        <w:rPr>
          <w:sz w:val="24"/>
          <w:szCs w:val="24"/>
        </w:rPr>
      </w:pPr>
    </w:p>
    <w:p w14:paraId="1EBA8AB4" w14:textId="77777777" w:rsidR="00D1628D" w:rsidRDefault="00D1628D" w:rsidP="00705431">
      <w:pPr>
        <w:rPr>
          <w:sz w:val="24"/>
          <w:szCs w:val="24"/>
        </w:rPr>
      </w:pPr>
    </w:p>
    <w:p w14:paraId="0ECBB5B4" w14:textId="0305A1AE" w:rsidR="00D1628D" w:rsidRPr="00F34403" w:rsidRDefault="00C72626" w:rsidP="00705431">
      <w:pPr>
        <w:rPr>
          <w:sz w:val="28"/>
          <w:szCs w:val="28"/>
        </w:rPr>
      </w:pPr>
      <w:r w:rsidRPr="00F34403">
        <w:rPr>
          <w:sz w:val="28"/>
          <w:szCs w:val="28"/>
        </w:rPr>
        <w:t>Exercise-4</w:t>
      </w:r>
    </w:p>
    <w:p w14:paraId="5BC61878" w14:textId="145E327A" w:rsidR="00B077A3" w:rsidRDefault="00C72626" w:rsidP="00705431">
      <w:pPr>
        <w:rPr>
          <w:sz w:val="24"/>
          <w:szCs w:val="24"/>
        </w:rPr>
      </w:pPr>
      <w:r>
        <w:rPr>
          <w:sz w:val="24"/>
          <w:szCs w:val="24"/>
        </w:rPr>
        <w:t>Q</w:t>
      </w:r>
      <w:r w:rsidR="000678EF">
        <w:rPr>
          <w:sz w:val="24"/>
          <w:szCs w:val="24"/>
        </w:rPr>
        <w:t>uestion-4.1</w:t>
      </w:r>
    </w:p>
    <w:p w14:paraId="74994FAC" w14:textId="34F35C03" w:rsidR="000678EF" w:rsidRDefault="004444D3" w:rsidP="00705431">
      <w:pPr>
        <w:rPr>
          <w:sz w:val="24"/>
          <w:szCs w:val="24"/>
        </w:rPr>
      </w:pPr>
      <w:r>
        <w:rPr>
          <w:sz w:val="24"/>
          <w:szCs w:val="24"/>
        </w:rPr>
        <w:t xml:space="preserve">List all director of </w:t>
      </w:r>
      <w:proofErr w:type="spellStart"/>
      <w:r>
        <w:rPr>
          <w:sz w:val="24"/>
          <w:szCs w:val="24"/>
        </w:rPr>
        <w:t>pixar</w:t>
      </w:r>
      <w:proofErr w:type="spellEnd"/>
      <w:r>
        <w:rPr>
          <w:sz w:val="24"/>
          <w:szCs w:val="24"/>
        </w:rPr>
        <w:t xml:space="preserve"> movies without duplicates.</w:t>
      </w:r>
    </w:p>
    <w:p w14:paraId="64F29BC3" w14:textId="4C3FC79D" w:rsidR="000678EF" w:rsidRDefault="000678EF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4A3C06B4" w14:textId="6021949C" w:rsidR="000678EF" w:rsidRDefault="00B3780F" w:rsidP="00705431">
      <w:pPr>
        <w:rPr>
          <w:sz w:val="24"/>
          <w:szCs w:val="24"/>
        </w:rPr>
      </w:pPr>
      <w:r w:rsidRPr="00B3780F">
        <w:rPr>
          <w:sz w:val="24"/>
          <w:szCs w:val="24"/>
        </w:rPr>
        <w:drawing>
          <wp:inline distT="0" distB="0" distL="0" distR="0" wp14:anchorId="034F0017" wp14:editId="04BC93AF">
            <wp:extent cx="5943600" cy="198247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59B8" w14:textId="57D4C2C5" w:rsidR="00B3780F" w:rsidRDefault="00B3780F" w:rsidP="00705431">
      <w:pPr>
        <w:rPr>
          <w:sz w:val="24"/>
          <w:szCs w:val="24"/>
        </w:rPr>
      </w:pPr>
      <w:r>
        <w:rPr>
          <w:sz w:val="24"/>
          <w:szCs w:val="24"/>
        </w:rPr>
        <w:t>Question-4.2</w:t>
      </w:r>
    </w:p>
    <w:p w14:paraId="0A1DC540" w14:textId="18227C46" w:rsidR="00B3780F" w:rsidRDefault="00D90C15" w:rsidP="00705431">
      <w:pPr>
        <w:rPr>
          <w:sz w:val="24"/>
          <w:szCs w:val="24"/>
        </w:rPr>
      </w:pPr>
      <w:r>
        <w:rPr>
          <w:sz w:val="24"/>
          <w:szCs w:val="24"/>
        </w:rPr>
        <w:t xml:space="preserve">Last four </w:t>
      </w:r>
      <w:proofErr w:type="spellStart"/>
      <w:r>
        <w:rPr>
          <w:sz w:val="24"/>
          <w:szCs w:val="24"/>
        </w:rPr>
        <w:t>pixar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movies(</w:t>
      </w:r>
      <w:proofErr w:type="gramEnd"/>
      <w:r>
        <w:rPr>
          <w:sz w:val="24"/>
          <w:szCs w:val="24"/>
        </w:rPr>
        <w:t>most recent to last).</w:t>
      </w:r>
    </w:p>
    <w:p w14:paraId="6A3ECDA3" w14:textId="17F190FE" w:rsidR="00566B8E" w:rsidRDefault="00566B8E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1CD39867" w14:textId="2D3DF0C5" w:rsidR="00566B8E" w:rsidRDefault="007E389A" w:rsidP="00705431">
      <w:pPr>
        <w:rPr>
          <w:sz w:val="24"/>
          <w:szCs w:val="24"/>
        </w:rPr>
      </w:pPr>
      <w:r w:rsidRPr="007E389A">
        <w:rPr>
          <w:sz w:val="24"/>
          <w:szCs w:val="24"/>
        </w:rPr>
        <w:drawing>
          <wp:inline distT="0" distB="0" distL="0" distR="0" wp14:anchorId="3C4A7ED9" wp14:editId="010C4E0F">
            <wp:extent cx="5943600" cy="2188210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5D27" w14:textId="77777777" w:rsidR="000272F1" w:rsidRDefault="000272F1" w:rsidP="00705431">
      <w:pPr>
        <w:rPr>
          <w:sz w:val="24"/>
          <w:szCs w:val="24"/>
        </w:rPr>
      </w:pPr>
    </w:p>
    <w:p w14:paraId="24758F44" w14:textId="77777777" w:rsidR="000272F1" w:rsidRDefault="000272F1" w:rsidP="00705431">
      <w:pPr>
        <w:rPr>
          <w:sz w:val="24"/>
          <w:szCs w:val="24"/>
        </w:rPr>
      </w:pPr>
    </w:p>
    <w:p w14:paraId="79A031E1" w14:textId="77777777" w:rsidR="000272F1" w:rsidRDefault="000272F1" w:rsidP="00705431">
      <w:pPr>
        <w:rPr>
          <w:sz w:val="24"/>
          <w:szCs w:val="24"/>
        </w:rPr>
      </w:pPr>
    </w:p>
    <w:p w14:paraId="3DAE330F" w14:textId="77777777" w:rsidR="000272F1" w:rsidRDefault="000272F1" w:rsidP="00705431">
      <w:pPr>
        <w:rPr>
          <w:sz w:val="24"/>
          <w:szCs w:val="24"/>
        </w:rPr>
      </w:pPr>
    </w:p>
    <w:p w14:paraId="43C36702" w14:textId="11A68E4F" w:rsidR="007E389A" w:rsidRDefault="007E389A" w:rsidP="00705431">
      <w:pPr>
        <w:rPr>
          <w:sz w:val="24"/>
          <w:szCs w:val="24"/>
        </w:rPr>
      </w:pPr>
      <w:r>
        <w:rPr>
          <w:sz w:val="24"/>
          <w:szCs w:val="24"/>
        </w:rPr>
        <w:lastRenderedPageBreak/>
        <w:t>Question-4.3</w:t>
      </w:r>
    </w:p>
    <w:p w14:paraId="16DE1D94" w14:textId="5DE42A41" w:rsidR="007E389A" w:rsidRDefault="00BB65E5" w:rsidP="00705431">
      <w:pPr>
        <w:rPr>
          <w:sz w:val="24"/>
          <w:szCs w:val="24"/>
        </w:rPr>
      </w:pPr>
      <w:r>
        <w:rPr>
          <w:sz w:val="24"/>
          <w:szCs w:val="24"/>
        </w:rPr>
        <w:t>List first five</w:t>
      </w:r>
      <w:r w:rsidR="006146A4">
        <w:rPr>
          <w:sz w:val="24"/>
          <w:szCs w:val="24"/>
        </w:rPr>
        <w:t xml:space="preserve"> </w:t>
      </w:r>
      <w:proofErr w:type="spellStart"/>
      <w:r w:rsidR="006146A4">
        <w:rPr>
          <w:sz w:val="24"/>
          <w:szCs w:val="24"/>
        </w:rPr>
        <w:t>pixar</w:t>
      </w:r>
      <w:proofErr w:type="spellEnd"/>
      <w:r w:rsidR="006146A4">
        <w:rPr>
          <w:sz w:val="24"/>
          <w:szCs w:val="24"/>
        </w:rPr>
        <w:t xml:space="preserve"> movie sorted by </w:t>
      </w:r>
      <w:proofErr w:type="spellStart"/>
      <w:r w:rsidR="006146A4">
        <w:rPr>
          <w:sz w:val="24"/>
          <w:szCs w:val="24"/>
        </w:rPr>
        <w:t>alpha</w:t>
      </w:r>
      <w:r w:rsidR="00B2554A">
        <w:rPr>
          <w:sz w:val="24"/>
          <w:szCs w:val="24"/>
        </w:rPr>
        <w:t>betic</w:t>
      </w:r>
      <w:r w:rsidR="00EC7713">
        <w:rPr>
          <w:sz w:val="24"/>
          <w:szCs w:val="24"/>
        </w:rPr>
        <w:t>a</w:t>
      </w:r>
      <w:r w:rsidR="00B2554A">
        <w:rPr>
          <w:sz w:val="24"/>
          <w:szCs w:val="24"/>
        </w:rPr>
        <w:t>ly</w:t>
      </w:r>
      <w:proofErr w:type="spellEnd"/>
      <w:r w:rsidR="00B2554A">
        <w:rPr>
          <w:sz w:val="24"/>
          <w:szCs w:val="24"/>
        </w:rPr>
        <w:t>.</w:t>
      </w:r>
    </w:p>
    <w:p w14:paraId="09AAC952" w14:textId="5E2F526F" w:rsidR="00AD640F" w:rsidRDefault="00AD640F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</w:t>
      </w:r>
      <w:r w:rsidR="00E02B45">
        <w:rPr>
          <w:sz w:val="24"/>
          <w:szCs w:val="24"/>
        </w:rPr>
        <w:t>:</w:t>
      </w:r>
      <w:r>
        <w:rPr>
          <w:sz w:val="24"/>
          <w:szCs w:val="24"/>
        </w:rPr>
        <w:t>-</w:t>
      </w:r>
      <w:proofErr w:type="gramEnd"/>
    </w:p>
    <w:p w14:paraId="2B4B62D2" w14:textId="4D9FE669" w:rsidR="003661DD" w:rsidRDefault="000272F1" w:rsidP="00705431">
      <w:pPr>
        <w:rPr>
          <w:sz w:val="24"/>
          <w:szCs w:val="24"/>
        </w:rPr>
      </w:pPr>
      <w:r w:rsidRPr="000272F1">
        <w:rPr>
          <w:sz w:val="24"/>
          <w:szCs w:val="24"/>
        </w:rPr>
        <w:drawing>
          <wp:inline distT="0" distB="0" distL="0" distR="0" wp14:anchorId="0A572C61" wp14:editId="24D14CC3">
            <wp:extent cx="5943600" cy="2638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F508" w14:textId="3651EDD0" w:rsidR="00AD640F" w:rsidRDefault="000272F1" w:rsidP="00705431">
      <w:pPr>
        <w:rPr>
          <w:sz w:val="24"/>
          <w:szCs w:val="24"/>
        </w:rPr>
      </w:pPr>
      <w:r>
        <w:rPr>
          <w:sz w:val="24"/>
          <w:szCs w:val="24"/>
        </w:rPr>
        <w:t>Question</w:t>
      </w:r>
      <w:r w:rsidR="000B40A7">
        <w:rPr>
          <w:sz w:val="24"/>
          <w:szCs w:val="24"/>
        </w:rPr>
        <w:t>-4.4</w:t>
      </w:r>
    </w:p>
    <w:p w14:paraId="2CC79443" w14:textId="7D1A96A4" w:rsidR="00F620CE" w:rsidRDefault="00600FE5" w:rsidP="00705431">
      <w:pPr>
        <w:rPr>
          <w:sz w:val="24"/>
          <w:szCs w:val="24"/>
        </w:rPr>
      </w:pPr>
      <w:r>
        <w:rPr>
          <w:sz w:val="24"/>
          <w:szCs w:val="24"/>
        </w:rPr>
        <w:t xml:space="preserve">List next five </w:t>
      </w:r>
      <w:proofErr w:type="spellStart"/>
      <w:r>
        <w:rPr>
          <w:sz w:val="24"/>
          <w:szCs w:val="24"/>
        </w:rPr>
        <w:t>pixar</w:t>
      </w:r>
      <w:proofErr w:type="spellEnd"/>
      <w:r>
        <w:rPr>
          <w:sz w:val="24"/>
          <w:szCs w:val="24"/>
        </w:rPr>
        <w:t xml:space="preserve"> movie.</w:t>
      </w:r>
    </w:p>
    <w:p w14:paraId="4DBD145F" w14:textId="336AE749" w:rsidR="00600FE5" w:rsidRDefault="00600FE5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1E8603FC" w14:textId="56E3D0BC" w:rsidR="00600FE5" w:rsidRDefault="00347075" w:rsidP="00705431">
      <w:pPr>
        <w:rPr>
          <w:sz w:val="24"/>
          <w:szCs w:val="24"/>
        </w:rPr>
      </w:pPr>
      <w:r w:rsidRPr="00347075">
        <w:rPr>
          <w:sz w:val="24"/>
          <w:szCs w:val="24"/>
        </w:rPr>
        <w:drawing>
          <wp:inline distT="0" distB="0" distL="0" distR="0" wp14:anchorId="7CCBA498" wp14:editId="775ABE87">
            <wp:extent cx="5943600" cy="2623185"/>
            <wp:effectExtent l="0" t="0" r="0" b="571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C6A9" w14:textId="77777777" w:rsidR="00F620CE" w:rsidRDefault="00F620CE" w:rsidP="00705431">
      <w:pPr>
        <w:rPr>
          <w:sz w:val="24"/>
          <w:szCs w:val="24"/>
        </w:rPr>
      </w:pPr>
    </w:p>
    <w:p w14:paraId="023B2744" w14:textId="77777777" w:rsidR="00F620CE" w:rsidRDefault="00F620CE" w:rsidP="00705431">
      <w:pPr>
        <w:rPr>
          <w:sz w:val="24"/>
          <w:szCs w:val="24"/>
        </w:rPr>
      </w:pPr>
    </w:p>
    <w:p w14:paraId="5F2855FC" w14:textId="54D348C3" w:rsidR="00F620CE" w:rsidRPr="00F34403" w:rsidRDefault="00347075" w:rsidP="00705431">
      <w:pPr>
        <w:rPr>
          <w:sz w:val="28"/>
          <w:szCs w:val="28"/>
        </w:rPr>
      </w:pPr>
      <w:r w:rsidRPr="00F34403">
        <w:rPr>
          <w:sz w:val="28"/>
          <w:szCs w:val="28"/>
        </w:rPr>
        <w:lastRenderedPageBreak/>
        <w:t>Exercise-</w:t>
      </w:r>
      <w:r w:rsidR="00A849A0" w:rsidRPr="00F34403">
        <w:rPr>
          <w:sz w:val="28"/>
          <w:szCs w:val="28"/>
        </w:rPr>
        <w:t>5</w:t>
      </w:r>
    </w:p>
    <w:p w14:paraId="5D046B87" w14:textId="63C53E54" w:rsidR="000C0625" w:rsidRDefault="00FE0B96" w:rsidP="00705431">
      <w:r w:rsidRPr="00FE0B96">
        <w:t>Question-5.1</w:t>
      </w:r>
    </w:p>
    <w:p w14:paraId="74112AE5" w14:textId="29A04ED1" w:rsidR="00FE0B96" w:rsidRDefault="0029536A" w:rsidP="00705431">
      <w:r>
        <w:t>Canadian cities population.</w:t>
      </w:r>
    </w:p>
    <w:p w14:paraId="3EA44092" w14:textId="1E300151" w:rsidR="0029536A" w:rsidRDefault="0029536A" w:rsidP="00705431">
      <w:proofErr w:type="gramStart"/>
      <w:r>
        <w:t>Output:-</w:t>
      </w:r>
      <w:proofErr w:type="gramEnd"/>
    </w:p>
    <w:p w14:paraId="08EDB97F" w14:textId="1323DBB8" w:rsidR="0029536A" w:rsidRDefault="0029536A" w:rsidP="00705431">
      <w:r w:rsidRPr="0029536A">
        <w:drawing>
          <wp:inline distT="0" distB="0" distL="0" distR="0" wp14:anchorId="61B0CB47" wp14:editId="1295B933">
            <wp:extent cx="5943600" cy="2898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8AC4" w14:textId="77777777" w:rsidR="00F06E68" w:rsidRDefault="00F06E68" w:rsidP="00705431"/>
    <w:p w14:paraId="2B737E78" w14:textId="77777777" w:rsidR="00F06E68" w:rsidRDefault="00F06E68" w:rsidP="00705431"/>
    <w:p w14:paraId="689511AE" w14:textId="77777777" w:rsidR="00F06E68" w:rsidRDefault="00F06E68" w:rsidP="00705431"/>
    <w:p w14:paraId="1D61E392" w14:textId="77777777" w:rsidR="00F06E68" w:rsidRDefault="00F06E68" w:rsidP="00705431"/>
    <w:p w14:paraId="508A058A" w14:textId="77777777" w:rsidR="00F06E68" w:rsidRDefault="00F06E68" w:rsidP="00705431"/>
    <w:p w14:paraId="50AC5545" w14:textId="77777777" w:rsidR="00F06E68" w:rsidRDefault="00F06E68" w:rsidP="00705431"/>
    <w:p w14:paraId="62F0CA40" w14:textId="77777777" w:rsidR="00F06E68" w:rsidRDefault="00F06E68" w:rsidP="00705431"/>
    <w:p w14:paraId="73E58BBA" w14:textId="77777777" w:rsidR="00F06E68" w:rsidRDefault="00F06E68" w:rsidP="00705431"/>
    <w:p w14:paraId="35EB2432" w14:textId="77777777" w:rsidR="00F06E68" w:rsidRDefault="00F06E68" w:rsidP="00705431"/>
    <w:p w14:paraId="3F66EE8C" w14:textId="77777777" w:rsidR="00F06E68" w:rsidRDefault="00F06E68" w:rsidP="00705431"/>
    <w:p w14:paraId="537EE60D" w14:textId="77777777" w:rsidR="00F06E68" w:rsidRDefault="00F06E68" w:rsidP="00705431"/>
    <w:p w14:paraId="7CD5F9FA" w14:textId="77777777" w:rsidR="00F06E68" w:rsidRDefault="00F06E68" w:rsidP="00705431"/>
    <w:p w14:paraId="3E442F88" w14:textId="77777777" w:rsidR="00F06E68" w:rsidRDefault="00F06E68" w:rsidP="00705431"/>
    <w:p w14:paraId="2B99CF61" w14:textId="37E3EE92" w:rsidR="00DD59F9" w:rsidRDefault="00DD59F9" w:rsidP="00705431">
      <w:r>
        <w:lastRenderedPageBreak/>
        <w:t>Question-5.2</w:t>
      </w:r>
    </w:p>
    <w:p w14:paraId="34D0D1BC" w14:textId="77777777" w:rsidR="00903305" w:rsidRDefault="00DD59F9" w:rsidP="00705431">
      <w:r>
        <w:t>Order all the cities from their latitude</w:t>
      </w:r>
      <w:r w:rsidR="006D203D">
        <w:t xml:space="preserve"> from north south</w:t>
      </w:r>
      <w:r w:rsidR="00903305">
        <w:t>.</w:t>
      </w:r>
    </w:p>
    <w:p w14:paraId="4EFB36BF" w14:textId="77777777" w:rsidR="00903305" w:rsidRDefault="00903305" w:rsidP="00705431">
      <w:proofErr w:type="gramStart"/>
      <w:r>
        <w:t>Output:-</w:t>
      </w:r>
      <w:proofErr w:type="gramEnd"/>
    </w:p>
    <w:p w14:paraId="718631D5" w14:textId="2334B6DB" w:rsidR="00DD59F9" w:rsidRPr="00FE0B96" w:rsidRDefault="006D203D" w:rsidP="00705431">
      <w:r>
        <w:t xml:space="preserve"> </w:t>
      </w:r>
      <w:r w:rsidR="00F06E68" w:rsidRPr="00F06E68">
        <w:drawing>
          <wp:inline distT="0" distB="0" distL="0" distR="0" wp14:anchorId="3857A642" wp14:editId="3D1D34EA">
            <wp:extent cx="5943600" cy="2846070"/>
            <wp:effectExtent l="0" t="0" r="0" b="0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E35" w14:textId="77777777" w:rsidR="00F620CE" w:rsidRDefault="00F620CE" w:rsidP="00705431">
      <w:pPr>
        <w:rPr>
          <w:sz w:val="24"/>
          <w:szCs w:val="24"/>
        </w:rPr>
      </w:pPr>
    </w:p>
    <w:p w14:paraId="0A7701AF" w14:textId="77777777" w:rsidR="00F2658F" w:rsidRDefault="00F2658F" w:rsidP="00705431">
      <w:pPr>
        <w:rPr>
          <w:sz w:val="24"/>
          <w:szCs w:val="24"/>
        </w:rPr>
      </w:pPr>
    </w:p>
    <w:p w14:paraId="111D8B71" w14:textId="77777777" w:rsidR="00F2658F" w:rsidRDefault="00F2658F" w:rsidP="00705431">
      <w:pPr>
        <w:rPr>
          <w:sz w:val="24"/>
          <w:szCs w:val="24"/>
        </w:rPr>
      </w:pPr>
    </w:p>
    <w:p w14:paraId="50C79DF2" w14:textId="77777777" w:rsidR="00F2658F" w:rsidRDefault="00F2658F" w:rsidP="00705431">
      <w:pPr>
        <w:rPr>
          <w:sz w:val="24"/>
          <w:szCs w:val="24"/>
        </w:rPr>
      </w:pPr>
    </w:p>
    <w:p w14:paraId="362BDDB1" w14:textId="77777777" w:rsidR="00F2658F" w:rsidRDefault="00F2658F" w:rsidP="00705431">
      <w:pPr>
        <w:rPr>
          <w:sz w:val="24"/>
          <w:szCs w:val="24"/>
        </w:rPr>
      </w:pPr>
    </w:p>
    <w:p w14:paraId="1A14EB79" w14:textId="77777777" w:rsidR="00F2658F" w:rsidRDefault="00F2658F" w:rsidP="00705431">
      <w:pPr>
        <w:rPr>
          <w:sz w:val="24"/>
          <w:szCs w:val="24"/>
        </w:rPr>
      </w:pPr>
    </w:p>
    <w:p w14:paraId="4D750E7B" w14:textId="77777777" w:rsidR="00F2658F" w:rsidRDefault="00F2658F" w:rsidP="00705431">
      <w:pPr>
        <w:rPr>
          <w:sz w:val="24"/>
          <w:szCs w:val="24"/>
        </w:rPr>
      </w:pPr>
    </w:p>
    <w:p w14:paraId="4B548ADB" w14:textId="77777777" w:rsidR="00F2658F" w:rsidRDefault="00F2658F" w:rsidP="00705431">
      <w:pPr>
        <w:rPr>
          <w:sz w:val="24"/>
          <w:szCs w:val="24"/>
        </w:rPr>
      </w:pPr>
    </w:p>
    <w:p w14:paraId="484BE8BC" w14:textId="77777777" w:rsidR="00F2658F" w:rsidRDefault="00F2658F" w:rsidP="00705431">
      <w:pPr>
        <w:rPr>
          <w:sz w:val="24"/>
          <w:szCs w:val="24"/>
        </w:rPr>
      </w:pPr>
    </w:p>
    <w:p w14:paraId="74EC8FD3" w14:textId="77777777" w:rsidR="00F2658F" w:rsidRDefault="00F2658F" w:rsidP="00705431">
      <w:pPr>
        <w:rPr>
          <w:sz w:val="24"/>
          <w:szCs w:val="24"/>
        </w:rPr>
      </w:pPr>
    </w:p>
    <w:p w14:paraId="3D2C3B7B" w14:textId="77777777" w:rsidR="00F2658F" w:rsidRDefault="00F2658F" w:rsidP="00705431">
      <w:pPr>
        <w:rPr>
          <w:sz w:val="24"/>
          <w:szCs w:val="24"/>
        </w:rPr>
      </w:pPr>
    </w:p>
    <w:p w14:paraId="5062EB3C" w14:textId="77777777" w:rsidR="00F2658F" w:rsidRDefault="00F2658F" w:rsidP="00705431">
      <w:pPr>
        <w:rPr>
          <w:sz w:val="24"/>
          <w:szCs w:val="24"/>
        </w:rPr>
      </w:pPr>
    </w:p>
    <w:p w14:paraId="2DB713E4" w14:textId="77777777" w:rsidR="00F2658F" w:rsidRDefault="00F2658F" w:rsidP="00705431">
      <w:pPr>
        <w:rPr>
          <w:sz w:val="24"/>
          <w:szCs w:val="24"/>
        </w:rPr>
      </w:pPr>
    </w:p>
    <w:p w14:paraId="2D609881" w14:textId="782933AB" w:rsidR="00F06E68" w:rsidRDefault="00F06E68" w:rsidP="00705431">
      <w:pPr>
        <w:rPr>
          <w:sz w:val="24"/>
          <w:szCs w:val="24"/>
        </w:rPr>
      </w:pPr>
      <w:r>
        <w:rPr>
          <w:sz w:val="24"/>
          <w:szCs w:val="24"/>
        </w:rPr>
        <w:lastRenderedPageBreak/>
        <w:t>Question</w:t>
      </w:r>
      <w:r w:rsidR="009B2553">
        <w:rPr>
          <w:sz w:val="24"/>
          <w:szCs w:val="24"/>
        </w:rPr>
        <w:t>-</w:t>
      </w:r>
      <w:r>
        <w:rPr>
          <w:sz w:val="24"/>
          <w:szCs w:val="24"/>
        </w:rPr>
        <w:t>5.3</w:t>
      </w:r>
    </w:p>
    <w:p w14:paraId="136F5E3A" w14:textId="78141938" w:rsidR="00585211" w:rsidRDefault="00585211" w:rsidP="00585211">
      <w:pPr>
        <w:pStyle w:val="active"/>
        <w:pBdr>
          <w:bottom w:val="single" w:sz="6" w:space="3" w:color="D8D6CA"/>
        </w:pBd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List all the cities west of Chicago, ordered from west to east</w:t>
      </w:r>
      <w:r>
        <w:rPr>
          <w:rFonts w:ascii="Segoe UI" w:hAnsi="Segoe UI" w:cs="Segoe UI"/>
          <w:color w:val="333333"/>
          <w:sz w:val="23"/>
          <w:szCs w:val="23"/>
        </w:rPr>
        <w:t>.</w:t>
      </w:r>
    </w:p>
    <w:p w14:paraId="6736CEDC" w14:textId="3173D232" w:rsidR="00F06E68" w:rsidRDefault="00585211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7B862601" w14:textId="60157A33" w:rsidR="00585211" w:rsidRDefault="00F2658F" w:rsidP="00705431">
      <w:pPr>
        <w:rPr>
          <w:sz w:val="24"/>
          <w:szCs w:val="24"/>
        </w:rPr>
      </w:pPr>
      <w:r w:rsidRPr="00F2658F">
        <w:rPr>
          <w:sz w:val="24"/>
          <w:szCs w:val="24"/>
        </w:rPr>
        <w:drawing>
          <wp:inline distT="0" distB="0" distL="0" distR="0" wp14:anchorId="32FDEF8A" wp14:editId="307F36F2">
            <wp:extent cx="5943600" cy="30137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AA0F" w14:textId="3BD7A0BD" w:rsidR="009B2553" w:rsidRDefault="009B2553" w:rsidP="00705431">
      <w:pPr>
        <w:rPr>
          <w:sz w:val="24"/>
          <w:szCs w:val="24"/>
        </w:rPr>
      </w:pPr>
      <w:r>
        <w:rPr>
          <w:sz w:val="24"/>
          <w:szCs w:val="24"/>
        </w:rPr>
        <w:t>Question-5.4</w:t>
      </w:r>
    </w:p>
    <w:p w14:paraId="20E774BF" w14:textId="703634DB" w:rsidR="009B2553" w:rsidRDefault="009B2553" w:rsidP="00705431">
      <w:pPr>
        <w:rPr>
          <w:sz w:val="24"/>
          <w:szCs w:val="24"/>
        </w:rPr>
      </w:pPr>
      <w:r>
        <w:rPr>
          <w:sz w:val="24"/>
          <w:szCs w:val="24"/>
        </w:rPr>
        <w:t xml:space="preserve">List of two largest city in </w:t>
      </w:r>
      <w:r w:rsidR="00A47A10">
        <w:rPr>
          <w:sz w:val="24"/>
          <w:szCs w:val="24"/>
        </w:rPr>
        <w:t>(</w:t>
      </w:r>
      <w:r>
        <w:rPr>
          <w:sz w:val="24"/>
          <w:szCs w:val="24"/>
        </w:rPr>
        <w:t>Mexico by population</w:t>
      </w:r>
      <w:r w:rsidR="00A47A10">
        <w:rPr>
          <w:sz w:val="24"/>
          <w:szCs w:val="24"/>
        </w:rPr>
        <w:t>).</w:t>
      </w:r>
    </w:p>
    <w:p w14:paraId="30E20185" w14:textId="3F1F04CD" w:rsidR="00A47A10" w:rsidRDefault="00A47A10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60185D10" w14:textId="21706100" w:rsidR="00A47A10" w:rsidRDefault="00D77097" w:rsidP="00705431">
      <w:pPr>
        <w:rPr>
          <w:sz w:val="24"/>
          <w:szCs w:val="24"/>
        </w:rPr>
      </w:pPr>
      <w:r w:rsidRPr="00D77097">
        <w:rPr>
          <w:sz w:val="24"/>
          <w:szCs w:val="24"/>
        </w:rPr>
        <w:drawing>
          <wp:inline distT="0" distB="0" distL="0" distR="0" wp14:anchorId="6F460B73" wp14:editId="072D48CB">
            <wp:extent cx="5943600" cy="2675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EDBE" w14:textId="77777777" w:rsidR="00D77097" w:rsidRDefault="00D77097" w:rsidP="00705431">
      <w:pPr>
        <w:rPr>
          <w:sz w:val="24"/>
          <w:szCs w:val="24"/>
        </w:rPr>
      </w:pPr>
    </w:p>
    <w:p w14:paraId="2A28DAB5" w14:textId="3FC2FF96" w:rsidR="00D77097" w:rsidRDefault="00D77097" w:rsidP="00705431">
      <w:pPr>
        <w:rPr>
          <w:sz w:val="24"/>
          <w:szCs w:val="24"/>
        </w:rPr>
      </w:pPr>
      <w:r>
        <w:rPr>
          <w:sz w:val="24"/>
          <w:szCs w:val="24"/>
        </w:rPr>
        <w:lastRenderedPageBreak/>
        <w:t>Question-5.5</w:t>
      </w:r>
    </w:p>
    <w:p w14:paraId="299DD6C2" w14:textId="748CFAC4" w:rsidR="002C4777" w:rsidRDefault="00BF330B" w:rsidP="00705431">
      <w:pPr>
        <w:rPr>
          <w:sz w:val="24"/>
          <w:szCs w:val="24"/>
        </w:rPr>
      </w:pPr>
      <w:r>
        <w:rPr>
          <w:sz w:val="24"/>
          <w:szCs w:val="24"/>
        </w:rPr>
        <w:t>List 3</w:t>
      </w:r>
      <w:r w:rsidRPr="00BF330B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and 4</w:t>
      </w:r>
      <w:r w:rsidRPr="00BF330B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cities by population in the </w:t>
      </w:r>
      <w:proofErr w:type="gramStart"/>
      <w:r>
        <w:rPr>
          <w:sz w:val="24"/>
          <w:szCs w:val="24"/>
        </w:rPr>
        <w:t>united states</w:t>
      </w:r>
      <w:proofErr w:type="gramEnd"/>
      <w:r w:rsidR="0072474D">
        <w:rPr>
          <w:sz w:val="24"/>
          <w:szCs w:val="24"/>
        </w:rPr>
        <w:t xml:space="preserve"> and their population.</w:t>
      </w:r>
    </w:p>
    <w:p w14:paraId="6E118D9B" w14:textId="4C4CBE34" w:rsidR="00D77097" w:rsidRDefault="002C4777" w:rsidP="00705431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Output:-</w:t>
      </w:r>
      <w:proofErr w:type="gramEnd"/>
    </w:p>
    <w:p w14:paraId="55AFAC49" w14:textId="4D8DFEF4" w:rsidR="002C4777" w:rsidRDefault="002C4777" w:rsidP="00705431">
      <w:pPr>
        <w:rPr>
          <w:sz w:val="24"/>
          <w:szCs w:val="24"/>
        </w:rPr>
      </w:pPr>
      <w:r w:rsidRPr="002C4777">
        <w:rPr>
          <w:sz w:val="24"/>
          <w:szCs w:val="24"/>
        </w:rPr>
        <w:drawing>
          <wp:inline distT="0" distB="0" distL="0" distR="0" wp14:anchorId="5B7AA22B" wp14:editId="0F5F30A4">
            <wp:extent cx="5943600" cy="2196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D76" w14:textId="77777777" w:rsidR="00615F66" w:rsidRDefault="00615F66" w:rsidP="00705431">
      <w:pPr>
        <w:rPr>
          <w:sz w:val="40"/>
          <w:szCs w:val="40"/>
        </w:rPr>
      </w:pPr>
    </w:p>
    <w:p w14:paraId="1AD4E2ED" w14:textId="77777777" w:rsidR="00615F66" w:rsidRDefault="00615F66" w:rsidP="00705431">
      <w:pPr>
        <w:rPr>
          <w:sz w:val="40"/>
          <w:szCs w:val="40"/>
        </w:rPr>
      </w:pPr>
    </w:p>
    <w:p w14:paraId="7DED04C7" w14:textId="77777777" w:rsidR="00615F66" w:rsidRDefault="00615F66" w:rsidP="00705431">
      <w:pPr>
        <w:rPr>
          <w:sz w:val="40"/>
          <w:szCs w:val="40"/>
        </w:rPr>
      </w:pPr>
    </w:p>
    <w:p w14:paraId="2B67CD93" w14:textId="77777777" w:rsidR="00615F66" w:rsidRDefault="00615F66" w:rsidP="00705431">
      <w:pPr>
        <w:rPr>
          <w:sz w:val="40"/>
          <w:szCs w:val="40"/>
        </w:rPr>
      </w:pPr>
    </w:p>
    <w:p w14:paraId="4D68750D" w14:textId="77777777" w:rsidR="00615F66" w:rsidRDefault="00615F66" w:rsidP="00705431">
      <w:pPr>
        <w:rPr>
          <w:sz w:val="40"/>
          <w:szCs w:val="40"/>
        </w:rPr>
      </w:pPr>
    </w:p>
    <w:p w14:paraId="505AD410" w14:textId="77777777" w:rsidR="00615F66" w:rsidRDefault="00615F66" w:rsidP="00705431">
      <w:pPr>
        <w:rPr>
          <w:sz w:val="40"/>
          <w:szCs w:val="40"/>
        </w:rPr>
      </w:pPr>
    </w:p>
    <w:p w14:paraId="07BB2E5E" w14:textId="77777777" w:rsidR="00615F66" w:rsidRDefault="00615F66" w:rsidP="00705431">
      <w:pPr>
        <w:rPr>
          <w:sz w:val="40"/>
          <w:szCs w:val="40"/>
        </w:rPr>
      </w:pPr>
    </w:p>
    <w:p w14:paraId="004FE992" w14:textId="77777777" w:rsidR="00615F66" w:rsidRDefault="00615F66" w:rsidP="00705431">
      <w:pPr>
        <w:rPr>
          <w:sz w:val="40"/>
          <w:szCs w:val="40"/>
        </w:rPr>
      </w:pPr>
    </w:p>
    <w:p w14:paraId="2EB5DFC1" w14:textId="77777777" w:rsidR="00615F66" w:rsidRDefault="00615F66" w:rsidP="00705431">
      <w:pPr>
        <w:rPr>
          <w:sz w:val="40"/>
          <w:szCs w:val="40"/>
        </w:rPr>
      </w:pPr>
    </w:p>
    <w:p w14:paraId="0C2EC44A" w14:textId="77777777" w:rsidR="004106E4" w:rsidRDefault="004106E4" w:rsidP="00705431">
      <w:pPr>
        <w:rPr>
          <w:sz w:val="40"/>
          <w:szCs w:val="40"/>
        </w:rPr>
      </w:pPr>
    </w:p>
    <w:p w14:paraId="5F27C4C5" w14:textId="792CFCA2" w:rsidR="004106E4" w:rsidRPr="00F34403" w:rsidRDefault="004106E4" w:rsidP="00705431">
      <w:pPr>
        <w:rPr>
          <w:sz w:val="36"/>
          <w:szCs w:val="36"/>
        </w:rPr>
      </w:pPr>
      <w:r w:rsidRPr="00F34403">
        <w:rPr>
          <w:sz w:val="36"/>
          <w:szCs w:val="36"/>
        </w:rPr>
        <w:lastRenderedPageBreak/>
        <w:t>Exercise-6</w:t>
      </w:r>
    </w:p>
    <w:p w14:paraId="0927B5B8" w14:textId="78BDBF1E" w:rsidR="00D13A82" w:rsidRDefault="004106E4" w:rsidP="00705431">
      <w:r w:rsidRPr="00D13A82">
        <w:t>Question-6.1</w:t>
      </w:r>
    </w:p>
    <w:p w14:paraId="6F22A6C7" w14:textId="641FAAE6" w:rsidR="005015A7" w:rsidRDefault="00F0735C" w:rsidP="00AB3F76">
      <w:pPr>
        <w:pStyle w:val="active"/>
        <w:pBdr>
          <w:bottom w:val="single" w:sz="6" w:space="3" w:color="D8D6CA"/>
        </w:pBdr>
        <w:ind w:left="72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Find the domestic and international sales for each movie</w:t>
      </w:r>
      <w:r w:rsidR="005015A7">
        <w:rPr>
          <w:rFonts w:ascii="Segoe UI" w:hAnsi="Segoe UI" w:cs="Segoe UI"/>
          <w:color w:val="333333"/>
          <w:sz w:val="23"/>
          <w:szCs w:val="23"/>
        </w:rPr>
        <w:t>.</w:t>
      </w:r>
    </w:p>
    <w:p w14:paraId="59C420E8" w14:textId="15E534FB" w:rsidR="005015A7" w:rsidRDefault="00243CCE" w:rsidP="005015A7">
      <w:pPr>
        <w:pStyle w:val="active"/>
        <w:pBdr>
          <w:bottom w:val="single" w:sz="6" w:space="3" w:color="D8D6CA"/>
        </w:pBdr>
        <w:ind w:left="360"/>
        <w:rPr>
          <w:rFonts w:ascii="Segoe UI" w:hAnsi="Segoe UI" w:cs="Segoe UI"/>
          <w:color w:val="333333"/>
          <w:sz w:val="23"/>
          <w:szCs w:val="23"/>
        </w:rPr>
      </w:pPr>
      <w:proofErr w:type="gramStart"/>
      <w:r>
        <w:rPr>
          <w:rFonts w:ascii="Segoe UI" w:hAnsi="Segoe UI" w:cs="Segoe UI"/>
          <w:color w:val="333333"/>
          <w:sz w:val="23"/>
          <w:szCs w:val="23"/>
        </w:rPr>
        <w:t>Output:-</w:t>
      </w:r>
      <w:proofErr w:type="gramEnd"/>
    </w:p>
    <w:p w14:paraId="280BD00D" w14:textId="61FD51D4" w:rsidR="00243CCE" w:rsidRPr="005015A7" w:rsidRDefault="00243CCE" w:rsidP="005015A7">
      <w:pPr>
        <w:pStyle w:val="active"/>
        <w:pBdr>
          <w:bottom w:val="single" w:sz="6" w:space="3" w:color="D8D6CA"/>
        </w:pBdr>
        <w:ind w:left="360"/>
        <w:rPr>
          <w:rFonts w:ascii="Segoe UI" w:hAnsi="Segoe UI" w:cs="Segoe UI"/>
          <w:color w:val="333333"/>
          <w:sz w:val="23"/>
          <w:szCs w:val="23"/>
        </w:rPr>
      </w:pPr>
      <w:r w:rsidRPr="00243CCE">
        <w:rPr>
          <w:rFonts w:ascii="Segoe UI" w:hAnsi="Segoe UI" w:cs="Segoe UI"/>
          <w:color w:val="333333"/>
          <w:sz w:val="23"/>
          <w:szCs w:val="23"/>
        </w:rPr>
        <w:drawing>
          <wp:inline distT="0" distB="0" distL="0" distR="0" wp14:anchorId="4E3918E4" wp14:editId="62E15BA4">
            <wp:extent cx="5943600" cy="23075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765E" w14:textId="77777777" w:rsidR="006902EA" w:rsidRDefault="00A94CB8" w:rsidP="00705431">
      <w:r>
        <w:t xml:space="preserve"> </w:t>
      </w:r>
    </w:p>
    <w:p w14:paraId="3376460F" w14:textId="77777777" w:rsidR="006902EA" w:rsidRDefault="006902EA" w:rsidP="00705431"/>
    <w:p w14:paraId="1EE689CD" w14:textId="77777777" w:rsidR="006902EA" w:rsidRDefault="006902EA" w:rsidP="00705431"/>
    <w:p w14:paraId="1BABCD2C" w14:textId="77777777" w:rsidR="006902EA" w:rsidRDefault="006902EA" w:rsidP="00705431"/>
    <w:p w14:paraId="53EC989B" w14:textId="77777777" w:rsidR="006902EA" w:rsidRDefault="006902EA" w:rsidP="00705431"/>
    <w:p w14:paraId="49E4EDB4" w14:textId="77777777" w:rsidR="006902EA" w:rsidRDefault="006902EA" w:rsidP="00705431"/>
    <w:p w14:paraId="3B76F20A" w14:textId="77777777" w:rsidR="006902EA" w:rsidRDefault="006902EA" w:rsidP="00705431"/>
    <w:p w14:paraId="1E125C38" w14:textId="77777777" w:rsidR="006902EA" w:rsidRDefault="006902EA" w:rsidP="00705431"/>
    <w:p w14:paraId="65057963" w14:textId="77777777" w:rsidR="006902EA" w:rsidRDefault="006902EA" w:rsidP="00705431"/>
    <w:p w14:paraId="3381BCC0" w14:textId="77777777" w:rsidR="006902EA" w:rsidRDefault="006902EA" w:rsidP="00705431"/>
    <w:p w14:paraId="20E42FCB" w14:textId="77777777" w:rsidR="006902EA" w:rsidRDefault="006902EA" w:rsidP="00705431"/>
    <w:p w14:paraId="3BED7E1A" w14:textId="77777777" w:rsidR="006902EA" w:rsidRDefault="006902EA" w:rsidP="00705431"/>
    <w:p w14:paraId="52B18B6E" w14:textId="77777777" w:rsidR="006902EA" w:rsidRDefault="006902EA" w:rsidP="00705431"/>
    <w:p w14:paraId="45AD2783" w14:textId="210B89C8" w:rsidR="00D13A82" w:rsidRDefault="00243CCE" w:rsidP="00705431">
      <w:r>
        <w:lastRenderedPageBreak/>
        <w:t>Question-6.2</w:t>
      </w:r>
    </w:p>
    <w:p w14:paraId="74B6DB24" w14:textId="10F5DBC8" w:rsidR="00AB3F76" w:rsidRDefault="0028465C" w:rsidP="00705431">
      <w:r>
        <w:t xml:space="preserve">Show sales for each movie that did better </w:t>
      </w:r>
      <w:r w:rsidR="001E0169">
        <w:t>rather</w:t>
      </w:r>
      <w:r>
        <w:t xml:space="preserve"> than </w:t>
      </w:r>
      <w:r w:rsidR="001E0169">
        <w:t>domestically.</w:t>
      </w:r>
    </w:p>
    <w:p w14:paraId="0908CB0F" w14:textId="5590A79F" w:rsidR="001E0169" w:rsidRDefault="001E0169" w:rsidP="00705431">
      <w:proofErr w:type="gramStart"/>
      <w:r>
        <w:t>Output:-</w:t>
      </w:r>
      <w:proofErr w:type="gramEnd"/>
    </w:p>
    <w:p w14:paraId="7CE31387" w14:textId="0B21074D" w:rsidR="001E0169" w:rsidRDefault="006902EA" w:rsidP="00705431">
      <w:r w:rsidRPr="006902EA">
        <w:drawing>
          <wp:inline distT="0" distB="0" distL="0" distR="0" wp14:anchorId="0D21DE42" wp14:editId="2D5F0A2C">
            <wp:extent cx="5943600" cy="324485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7E6" w14:textId="77777777" w:rsidR="004F6C8B" w:rsidRDefault="004F6C8B" w:rsidP="00705431"/>
    <w:p w14:paraId="1E48F3E0" w14:textId="77777777" w:rsidR="004F6C8B" w:rsidRDefault="004F6C8B" w:rsidP="00705431"/>
    <w:p w14:paraId="491DF7BA" w14:textId="77777777" w:rsidR="004F6C8B" w:rsidRDefault="004F6C8B" w:rsidP="00705431"/>
    <w:p w14:paraId="58700D16" w14:textId="77777777" w:rsidR="004F6C8B" w:rsidRDefault="004F6C8B" w:rsidP="00705431"/>
    <w:p w14:paraId="34DE833D" w14:textId="77777777" w:rsidR="004F6C8B" w:rsidRDefault="004F6C8B" w:rsidP="00705431"/>
    <w:p w14:paraId="39A60FA4" w14:textId="77777777" w:rsidR="004F6C8B" w:rsidRDefault="004F6C8B" w:rsidP="00705431"/>
    <w:p w14:paraId="13A2F72F" w14:textId="77777777" w:rsidR="004F6C8B" w:rsidRDefault="004F6C8B" w:rsidP="00705431"/>
    <w:p w14:paraId="64F05AF6" w14:textId="77777777" w:rsidR="004F6C8B" w:rsidRDefault="004F6C8B" w:rsidP="00705431"/>
    <w:p w14:paraId="37E6D75F" w14:textId="77777777" w:rsidR="004F6C8B" w:rsidRDefault="004F6C8B" w:rsidP="00705431"/>
    <w:p w14:paraId="34938B55" w14:textId="77777777" w:rsidR="004F6C8B" w:rsidRDefault="004F6C8B" w:rsidP="00705431"/>
    <w:p w14:paraId="28465B81" w14:textId="77777777" w:rsidR="004F6C8B" w:rsidRDefault="004F6C8B" w:rsidP="00705431"/>
    <w:p w14:paraId="2DC925BA" w14:textId="77777777" w:rsidR="004F6C8B" w:rsidRDefault="004F6C8B" w:rsidP="00705431"/>
    <w:p w14:paraId="0E3BC242" w14:textId="77777777" w:rsidR="004F6C8B" w:rsidRDefault="004F6C8B" w:rsidP="00705431"/>
    <w:p w14:paraId="42420572" w14:textId="18B90D31" w:rsidR="00243CCE" w:rsidRDefault="008962A7" w:rsidP="00705431">
      <w:r>
        <w:lastRenderedPageBreak/>
        <w:t>Question-6.3</w:t>
      </w:r>
    </w:p>
    <w:p w14:paraId="16375E9C" w14:textId="749941C5" w:rsidR="008962A7" w:rsidRDefault="008962A7" w:rsidP="00705431">
      <w:r>
        <w:t>List of all movies by their rating in de</w:t>
      </w:r>
      <w:r w:rsidR="008C4CA5">
        <w:t>sc</w:t>
      </w:r>
      <w:r>
        <w:t>ending order</w:t>
      </w:r>
      <w:r w:rsidR="008C4CA5">
        <w:t>.</w:t>
      </w:r>
    </w:p>
    <w:p w14:paraId="76925501" w14:textId="77E3E87F" w:rsidR="008C4CA5" w:rsidRDefault="008C4CA5" w:rsidP="00705431">
      <w:proofErr w:type="gramStart"/>
      <w:r>
        <w:t>Output:-</w:t>
      </w:r>
      <w:proofErr w:type="gramEnd"/>
    </w:p>
    <w:p w14:paraId="31292252" w14:textId="5A861785" w:rsidR="008C4CA5" w:rsidRDefault="004F6C8B" w:rsidP="00705431">
      <w:r w:rsidRPr="004F6C8B">
        <w:drawing>
          <wp:inline distT="0" distB="0" distL="0" distR="0" wp14:anchorId="654142A0" wp14:editId="18887156">
            <wp:extent cx="5943600" cy="31381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016C" w14:textId="51A77FCA" w:rsidR="00664C41" w:rsidRPr="003127EF" w:rsidRDefault="00664C41" w:rsidP="00705431">
      <w:pPr>
        <w:rPr>
          <w:sz w:val="28"/>
          <w:szCs w:val="28"/>
        </w:rPr>
      </w:pPr>
      <w:r w:rsidRPr="003127EF">
        <w:rPr>
          <w:sz w:val="28"/>
          <w:szCs w:val="28"/>
        </w:rPr>
        <w:t>Exercise-7</w:t>
      </w:r>
    </w:p>
    <w:p w14:paraId="6523E773" w14:textId="74CA3FC5" w:rsidR="00664C41" w:rsidRDefault="00664C41" w:rsidP="00705431">
      <w:r w:rsidRPr="00664C41">
        <w:t>Question-7.1</w:t>
      </w:r>
      <w:r w:rsidR="006E56BD">
        <w:t>mployees</w:t>
      </w:r>
    </w:p>
    <w:p w14:paraId="53C8B1E5" w14:textId="7E5ABB1C" w:rsidR="0048239E" w:rsidRDefault="006E56BD" w:rsidP="00705431">
      <w:r>
        <w:t>Find the list of building that have employees.</w:t>
      </w:r>
    </w:p>
    <w:p w14:paraId="2E2502FA" w14:textId="0D820585" w:rsidR="00514AEE" w:rsidRDefault="0048239E" w:rsidP="00705431">
      <w:proofErr w:type="gramStart"/>
      <w:r>
        <w:t>Output:-</w:t>
      </w:r>
      <w:proofErr w:type="gramEnd"/>
    </w:p>
    <w:p w14:paraId="245908E6" w14:textId="47CA69FE" w:rsidR="0048239E" w:rsidRDefault="0048239E" w:rsidP="00705431">
      <w:r w:rsidRPr="0048239E">
        <w:drawing>
          <wp:inline distT="0" distB="0" distL="0" distR="0" wp14:anchorId="3B511E8C" wp14:editId="2A239E63">
            <wp:extent cx="5943600" cy="2172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43DB" w14:textId="77777777" w:rsidR="00CA2FBC" w:rsidRDefault="00CA2FBC" w:rsidP="00705431"/>
    <w:p w14:paraId="30B0F8A0" w14:textId="6EC16666" w:rsidR="006E56BD" w:rsidRDefault="006E56BD" w:rsidP="00705431">
      <w:r>
        <w:t>Question-</w:t>
      </w:r>
      <w:r w:rsidR="00CA2FBC">
        <w:t>7.2</w:t>
      </w:r>
    </w:p>
    <w:p w14:paraId="44B28519" w14:textId="48F83929" w:rsidR="006F78FA" w:rsidRDefault="006F78FA" w:rsidP="00705431">
      <w:r>
        <w:lastRenderedPageBreak/>
        <w:t>Find the list of building and their capacity.</w:t>
      </w:r>
    </w:p>
    <w:p w14:paraId="5455E0A5" w14:textId="7978E178" w:rsidR="006F78FA" w:rsidRDefault="006F78FA" w:rsidP="00705431">
      <w:proofErr w:type="gramStart"/>
      <w:r>
        <w:t>Output:-</w:t>
      </w:r>
      <w:proofErr w:type="gramEnd"/>
    </w:p>
    <w:p w14:paraId="0CB1307B" w14:textId="5BB94520" w:rsidR="006F78FA" w:rsidRDefault="00E90808" w:rsidP="00705431">
      <w:r w:rsidRPr="00E90808">
        <w:drawing>
          <wp:inline distT="0" distB="0" distL="0" distR="0" wp14:anchorId="6D9DBFAE" wp14:editId="626E0B20">
            <wp:extent cx="5943600" cy="3732530"/>
            <wp:effectExtent l="0" t="0" r="0" b="1270"/>
            <wp:docPr id="28" name="Picture 2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E5CD" w14:textId="77777777" w:rsidR="00661C21" w:rsidRDefault="00661C21" w:rsidP="00705431"/>
    <w:p w14:paraId="7895CE06" w14:textId="77777777" w:rsidR="00661C21" w:rsidRDefault="00661C21" w:rsidP="00705431"/>
    <w:p w14:paraId="783781E4" w14:textId="77777777" w:rsidR="00661C21" w:rsidRDefault="00661C21" w:rsidP="00705431"/>
    <w:p w14:paraId="17C5D3B2" w14:textId="77777777" w:rsidR="00661C21" w:rsidRDefault="00661C21" w:rsidP="00705431"/>
    <w:p w14:paraId="7421689A" w14:textId="77777777" w:rsidR="00661C21" w:rsidRDefault="00661C21" w:rsidP="00705431"/>
    <w:p w14:paraId="4053E48F" w14:textId="77777777" w:rsidR="00661C21" w:rsidRDefault="00661C21" w:rsidP="00705431"/>
    <w:p w14:paraId="1778274B" w14:textId="77777777" w:rsidR="00661C21" w:rsidRDefault="00661C21" w:rsidP="00705431"/>
    <w:p w14:paraId="3F0BF24E" w14:textId="77777777" w:rsidR="00661C21" w:rsidRDefault="00661C21" w:rsidP="00705431"/>
    <w:p w14:paraId="78312C42" w14:textId="77777777" w:rsidR="00661C21" w:rsidRDefault="00661C21" w:rsidP="00705431"/>
    <w:p w14:paraId="55B374B8" w14:textId="77777777" w:rsidR="00661C21" w:rsidRDefault="00661C21" w:rsidP="00705431"/>
    <w:p w14:paraId="4D2BA6F1" w14:textId="77777777" w:rsidR="00661C21" w:rsidRDefault="00661C21" w:rsidP="00705431"/>
    <w:p w14:paraId="07803501" w14:textId="60919C72" w:rsidR="00EC15D0" w:rsidRDefault="00EC15D0" w:rsidP="00705431">
      <w:r>
        <w:t>Question-7.3</w:t>
      </w:r>
    </w:p>
    <w:p w14:paraId="0105DC7A" w14:textId="29E2EB8E" w:rsidR="0008342F" w:rsidRDefault="002C11B1" w:rsidP="00705431">
      <w:r>
        <w:lastRenderedPageBreak/>
        <w:t>List all the building and their distinct role</w:t>
      </w:r>
      <w:r w:rsidR="0008342F">
        <w:t xml:space="preserve"> in each building(including empty building).</w:t>
      </w:r>
    </w:p>
    <w:p w14:paraId="45271D62" w14:textId="5521697F" w:rsidR="0008342F" w:rsidRDefault="0008342F" w:rsidP="00705431">
      <w:proofErr w:type="gramStart"/>
      <w:r>
        <w:t>Output:-</w:t>
      </w:r>
      <w:proofErr w:type="gramEnd"/>
    </w:p>
    <w:p w14:paraId="08DF42A7" w14:textId="5DBA3990" w:rsidR="0008342F" w:rsidRDefault="00661C21" w:rsidP="00705431">
      <w:r w:rsidRPr="00661C21">
        <w:drawing>
          <wp:inline distT="0" distB="0" distL="0" distR="0" wp14:anchorId="4C3F2D44" wp14:editId="6636456D">
            <wp:extent cx="5943600" cy="4134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A9CA" w14:textId="77777777" w:rsidR="00CA2FBC" w:rsidRDefault="00CA2FBC" w:rsidP="00705431"/>
    <w:p w14:paraId="745D18DB" w14:textId="77777777" w:rsidR="002223DB" w:rsidRDefault="002223DB" w:rsidP="00705431"/>
    <w:p w14:paraId="449F9273" w14:textId="77777777" w:rsidR="002223DB" w:rsidRDefault="002223DB" w:rsidP="00705431"/>
    <w:p w14:paraId="0BB0D1A6" w14:textId="77777777" w:rsidR="002223DB" w:rsidRDefault="002223DB" w:rsidP="00705431"/>
    <w:p w14:paraId="34C11370" w14:textId="77777777" w:rsidR="002223DB" w:rsidRDefault="002223DB" w:rsidP="00705431"/>
    <w:p w14:paraId="7E6A7364" w14:textId="77777777" w:rsidR="002223DB" w:rsidRDefault="002223DB" w:rsidP="00705431"/>
    <w:p w14:paraId="4368308C" w14:textId="77777777" w:rsidR="002223DB" w:rsidRDefault="002223DB" w:rsidP="00705431"/>
    <w:p w14:paraId="2394BF4C" w14:textId="77777777" w:rsidR="002223DB" w:rsidRDefault="002223DB" w:rsidP="00705431"/>
    <w:p w14:paraId="4AB670C1" w14:textId="77777777" w:rsidR="002223DB" w:rsidRDefault="002223DB" w:rsidP="00705431"/>
    <w:p w14:paraId="1858AE7E" w14:textId="77777777" w:rsidR="002223DB" w:rsidRDefault="002223DB" w:rsidP="00705431"/>
    <w:p w14:paraId="44652058" w14:textId="54108204" w:rsidR="00EF41DA" w:rsidRPr="003127EF" w:rsidRDefault="00EF41DA" w:rsidP="00705431">
      <w:pPr>
        <w:rPr>
          <w:sz w:val="28"/>
          <w:szCs w:val="28"/>
        </w:rPr>
      </w:pPr>
      <w:r w:rsidRPr="003127EF">
        <w:rPr>
          <w:sz w:val="28"/>
          <w:szCs w:val="28"/>
        </w:rPr>
        <w:t>Exercise-8</w:t>
      </w:r>
    </w:p>
    <w:p w14:paraId="0F178DE2" w14:textId="43C88CB5" w:rsidR="00EF41DA" w:rsidRDefault="002223DB" w:rsidP="00705431">
      <w:r>
        <w:lastRenderedPageBreak/>
        <w:t>Que</w:t>
      </w:r>
      <w:r w:rsidR="00EF41DA">
        <w:t>stion-8.1</w:t>
      </w:r>
    </w:p>
    <w:p w14:paraId="315FDFFE" w14:textId="32B0999C" w:rsidR="00C228CC" w:rsidRDefault="00C228CC" w:rsidP="00705431">
      <w:r>
        <w:t>Find the name and role of all employees who have not been assign a building.</w:t>
      </w:r>
    </w:p>
    <w:p w14:paraId="419D1CB4" w14:textId="6DBB7892" w:rsidR="00EF41DA" w:rsidRDefault="002223DB" w:rsidP="00705431">
      <w:proofErr w:type="gramStart"/>
      <w:r>
        <w:t>Output:-</w:t>
      </w:r>
      <w:proofErr w:type="gramEnd"/>
    </w:p>
    <w:p w14:paraId="37F77F0D" w14:textId="15F05750" w:rsidR="002223DB" w:rsidRDefault="002223DB" w:rsidP="00705431">
      <w:r w:rsidRPr="002223DB">
        <w:drawing>
          <wp:inline distT="0" distB="0" distL="0" distR="0" wp14:anchorId="40524DC9" wp14:editId="2D01BD6F">
            <wp:extent cx="5943600" cy="3990975"/>
            <wp:effectExtent l="0" t="0" r="0" b="9525"/>
            <wp:docPr id="30" name="Picture 3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DDC9" w14:textId="77777777" w:rsidR="007435C0" w:rsidRDefault="007435C0" w:rsidP="00705431"/>
    <w:p w14:paraId="6D32435C" w14:textId="77777777" w:rsidR="007435C0" w:rsidRDefault="007435C0" w:rsidP="00705431"/>
    <w:p w14:paraId="3EA13A1E" w14:textId="77777777" w:rsidR="007435C0" w:rsidRDefault="007435C0" w:rsidP="00705431"/>
    <w:p w14:paraId="7C36DA1E" w14:textId="77777777" w:rsidR="007435C0" w:rsidRDefault="007435C0" w:rsidP="00705431"/>
    <w:p w14:paraId="31F90A45" w14:textId="77777777" w:rsidR="007435C0" w:rsidRDefault="007435C0" w:rsidP="00705431"/>
    <w:p w14:paraId="70CC954A" w14:textId="77777777" w:rsidR="007435C0" w:rsidRDefault="007435C0" w:rsidP="00705431"/>
    <w:p w14:paraId="4A35E8AD" w14:textId="77777777" w:rsidR="007435C0" w:rsidRDefault="007435C0" w:rsidP="00705431"/>
    <w:p w14:paraId="60FA5618" w14:textId="77777777" w:rsidR="007435C0" w:rsidRDefault="007435C0" w:rsidP="00705431"/>
    <w:p w14:paraId="012FEE55" w14:textId="77777777" w:rsidR="007435C0" w:rsidRDefault="007435C0" w:rsidP="00705431"/>
    <w:p w14:paraId="30F95E2E" w14:textId="7EC5B14E" w:rsidR="00EF41DA" w:rsidRDefault="005B7D90" w:rsidP="00705431">
      <w:r>
        <w:t>Question-8.2</w:t>
      </w:r>
    </w:p>
    <w:p w14:paraId="578A04F8" w14:textId="09C6D6E5" w:rsidR="005B7D90" w:rsidRDefault="00F52F78" w:rsidP="00705431">
      <w:r>
        <w:lastRenderedPageBreak/>
        <w:t>Find the building who hold no employees</w:t>
      </w:r>
      <w:r w:rsidR="00CC108B">
        <w:t>.</w:t>
      </w:r>
    </w:p>
    <w:p w14:paraId="179BBB0E" w14:textId="23EAD300" w:rsidR="00CC108B" w:rsidRDefault="00CC108B" w:rsidP="00705431">
      <w:proofErr w:type="gramStart"/>
      <w:r>
        <w:t>Output:-</w:t>
      </w:r>
      <w:proofErr w:type="gramEnd"/>
    </w:p>
    <w:p w14:paraId="50915F30" w14:textId="3BCDE365" w:rsidR="00CC108B" w:rsidRDefault="007435C0" w:rsidP="00705431">
      <w:r w:rsidRPr="007435C0">
        <w:drawing>
          <wp:inline distT="0" distB="0" distL="0" distR="0" wp14:anchorId="64995AE1" wp14:editId="6F629054">
            <wp:extent cx="5943600" cy="40620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843" w14:textId="77777777" w:rsidR="004F34AA" w:rsidRDefault="004F34AA" w:rsidP="00705431"/>
    <w:p w14:paraId="494923A4" w14:textId="77777777" w:rsidR="004F34AA" w:rsidRDefault="004F34AA" w:rsidP="00705431"/>
    <w:p w14:paraId="2AAB7F9E" w14:textId="77777777" w:rsidR="004F34AA" w:rsidRDefault="004F34AA" w:rsidP="00705431"/>
    <w:p w14:paraId="3D062EED" w14:textId="77777777" w:rsidR="004F34AA" w:rsidRDefault="004F34AA" w:rsidP="00705431"/>
    <w:p w14:paraId="73F0C069" w14:textId="77777777" w:rsidR="004F34AA" w:rsidRDefault="004F34AA" w:rsidP="00705431"/>
    <w:p w14:paraId="3CB80569" w14:textId="77777777" w:rsidR="004F34AA" w:rsidRDefault="004F34AA" w:rsidP="00705431"/>
    <w:p w14:paraId="73617FED" w14:textId="77777777" w:rsidR="004F34AA" w:rsidRDefault="004F34AA" w:rsidP="00705431"/>
    <w:p w14:paraId="01AE9196" w14:textId="77777777" w:rsidR="004F34AA" w:rsidRDefault="004F34AA" w:rsidP="00705431"/>
    <w:p w14:paraId="12E3A0D7" w14:textId="77777777" w:rsidR="004F34AA" w:rsidRDefault="004F34AA" w:rsidP="00705431"/>
    <w:p w14:paraId="664C0F04" w14:textId="77777777" w:rsidR="004F34AA" w:rsidRDefault="004F34AA" w:rsidP="00705431"/>
    <w:p w14:paraId="0E26A3F5" w14:textId="39B10576" w:rsidR="004F34AA" w:rsidRPr="003127EF" w:rsidRDefault="004F34AA" w:rsidP="00705431">
      <w:pPr>
        <w:rPr>
          <w:sz w:val="28"/>
          <w:szCs w:val="28"/>
        </w:rPr>
      </w:pPr>
      <w:r w:rsidRPr="003127EF">
        <w:rPr>
          <w:sz w:val="28"/>
          <w:szCs w:val="28"/>
        </w:rPr>
        <w:t>Exercise-9</w:t>
      </w:r>
    </w:p>
    <w:p w14:paraId="365C5812" w14:textId="13D23813" w:rsidR="004F34AA" w:rsidRDefault="004F34AA" w:rsidP="00705431">
      <w:r>
        <w:lastRenderedPageBreak/>
        <w:t>Question</w:t>
      </w:r>
      <w:r w:rsidR="006B17DD">
        <w:t>-9.1</w:t>
      </w:r>
    </w:p>
    <w:p w14:paraId="3A077F59" w14:textId="24E3BCC7" w:rsidR="0046404D" w:rsidRDefault="00FE670E" w:rsidP="00705431">
      <w:r>
        <w:t>List of all movies and their combined sales in millions of dollars</w:t>
      </w:r>
      <w:r w:rsidR="0085006B">
        <w:t>.</w:t>
      </w:r>
    </w:p>
    <w:p w14:paraId="4B57EEAE" w14:textId="104C3F6F" w:rsidR="006B17DD" w:rsidRDefault="0046404D" w:rsidP="00705431">
      <w:proofErr w:type="gramStart"/>
      <w:r>
        <w:t>Output:-</w:t>
      </w:r>
      <w:proofErr w:type="gramEnd"/>
    </w:p>
    <w:p w14:paraId="68B1EC8B" w14:textId="71163E04" w:rsidR="0046404D" w:rsidRDefault="0046404D" w:rsidP="00705431">
      <w:r w:rsidRPr="0046404D">
        <w:drawing>
          <wp:inline distT="0" distB="0" distL="0" distR="0" wp14:anchorId="7D561BD5" wp14:editId="3F9F20CC">
            <wp:extent cx="5943600" cy="48558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2EA2" w14:textId="77777777" w:rsidR="0085006B" w:rsidRDefault="0085006B" w:rsidP="00705431"/>
    <w:p w14:paraId="3DFA7EA3" w14:textId="315C106C" w:rsidR="0085006B" w:rsidRDefault="0085006B" w:rsidP="00705431">
      <w:r>
        <w:t>Question-9.2</w:t>
      </w:r>
    </w:p>
    <w:p w14:paraId="4D9779C8" w14:textId="5BBB32E6" w:rsidR="00924717" w:rsidRDefault="00130D68" w:rsidP="00705431">
      <w:r>
        <w:t xml:space="preserve">List of all movies </w:t>
      </w:r>
      <w:r w:rsidR="00527831">
        <w:t>and their rating in per</w:t>
      </w:r>
      <w:r w:rsidR="003D7463">
        <w:t>ce</w:t>
      </w:r>
      <w:r w:rsidR="00527831">
        <w:t>ntage.</w:t>
      </w:r>
    </w:p>
    <w:p w14:paraId="6BD40D8A" w14:textId="120D17C4" w:rsidR="0085006B" w:rsidRDefault="0085006B" w:rsidP="00705431">
      <w:proofErr w:type="gramStart"/>
      <w:r>
        <w:t>Output:-</w:t>
      </w:r>
      <w:proofErr w:type="gramEnd"/>
    </w:p>
    <w:p w14:paraId="0B336C7A" w14:textId="046FBFF7" w:rsidR="009E55C6" w:rsidRDefault="008A265C" w:rsidP="00705431">
      <w:r w:rsidRPr="008A265C">
        <w:lastRenderedPageBreak/>
        <w:drawing>
          <wp:inline distT="0" distB="0" distL="0" distR="0" wp14:anchorId="4E240A05" wp14:editId="33C34F44">
            <wp:extent cx="5943600" cy="39585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2969" w14:textId="77777777" w:rsidR="000A0A5E" w:rsidRDefault="000A0A5E" w:rsidP="00705431"/>
    <w:p w14:paraId="3B77F8CF" w14:textId="77777777" w:rsidR="000A0A5E" w:rsidRDefault="000A0A5E" w:rsidP="00705431"/>
    <w:p w14:paraId="4611E6F2" w14:textId="77777777" w:rsidR="000A0A5E" w:rsidRDefault="000A0A5E" w:rsidP="00705431"/>
    <w:p w14:paraId="1BD75507" w14:textId="77777777" w:rsidR="000A0A5E" w:rsidRDefault="000A0A5E" w:rsidP="00705431"/>
    <w:p w14:paraId="3D7E2A89" w14:textId="77777777" w:rsidR="000A0A5E" w:rsidRDefault="000A0A5E" w:rsidP="00705431"/>
    <w:p w14:paraId="2E736111" w14:textId="77777777" w:rsidR="000A0A5E" w:rsidRDefault="000A0A5E" w:rsidP="00705431"/>
    <w:p w14:paraId="3FA45AA0" w14:textId="77777777" w:rsidR="000A0A5E" w:rsidRDefault="000A0A5E" w:rsidP="00705431"/>
    <w:p w14:paraId="61FCB670" w14:textId="77777777" w:rsidR="000A0A5E" w:rsidRDefault="000A0A5E" w:rsidP="00705431"/>
    <w:p w14:paraId="287FF848" w14:textId="77777777" w:rsidR="000A0A5E" w:rsidRDefault="000A0A5E" w:rsidP="00705431"/>
    <w:p w14:paraId="43A3F646" w14:textId="77777777" w:rsidR="000A0A5E" w:rsidRDefault="000A0A5E" w:rsidP="00705431"/>
    <w:p w14:paraId="1C93A135" w14:textId="77777777" w:rsidR="000A0A5E" w:rsidRDefault="000A0A5E" w:rsidP="00705431"/>
    <w:p w14:paraId="0E315B55" w14:textId="77777777" w:rsidR="000A0A5E" w:rsidRDefault="000A0A5E" w:rsidP="00705431"/>
    <w:p w14:paraId="3734B1B6" w14:textId="77777777" w:rsidR="000A0A5E" w:rsidRDefault="000A0A5E" w:rsidP="00705431"/>
    <w:p w14:paraId="3800EBFE" w14:textId="77777777" w:rsidR="000A0A5E" w:rsidRDefault="000A0A5E" w:rsidP="00705431"/>
    <w:p w14:paraId="22AB8610" w14:textId="7B92562D" w:rsidR="008A265C" w:rsidRDefault="008A265C" w:rsidP="00705431">
      <w:r>
        <w:lastRenderedPageBreak/>
        <w:t>Question</w:t>
      </w:r>
      <w:r w:rsidR="002D0B01">
        <w:t>-9.3</w:t>
      </w:r>
    </w:p>
    <w:p w14:paraId="084EF969" w14:textId="0C24A02A" w:rsidR="004241A1" w:rsidRDefault="002D0B01" w:rsidP="00705431">
      <w:r>
        <w:t>List all movies that were released even</w:t>
      </w:r>
      <w:r w:rsidR="004241A1">
        <w:t xml:space="preserve"> number year.</w:t>
      </w:r>
    </w:p>
    <w:p w14:paraId="37FAC912" w14:textId="00537335" w:rsidR="004241A1" w:rsidRDefault="004241A1" w:rsidP="00705431">
      <w:proofErr w:type="gramStart"/>
      <w:r>
        <w:t>Output:-</w:t>
      </w:r>
      <w:proofErr w:type="gramEnd"/>
    </w:p>
    <w:p w14:paraId="2E162378" w14:textId="4E0C497F" w:rsidR="004241A1" w:rsidRDefault="000A0A5E" w:rsidP="00705431">
      <w:r w:rsidRPr="000A0A5E">
        <w:drawing>
          <wp:inline distT="0" distB="0" distL="0" distR="0" wp14:anchorId="486C616E" wp14:editId="4004C0FF">
            <wp:extent cx="5943600" cy="3878580"/>
            <wp:effectExtent l="0" t="0" r="0" b="762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F638" w14:textId="77777777" w:rsidR="00527831" w:rsidRDefault="00527831" w:rsidP="00705431"/>
    <w:p w14:paraId="047E467D" w14:textId="77777777" w:rsidR="000A0A5E" w:rsidRDefault="000A0A5E" w:rsidP="00705431"/>
    <w:p w14:paraId="1C9DECAC" w14:textId="77777777" w:rsidR="000A0A5E" w:rsidRDefault="000A0A5E" w:rsidP="00705431"/>
    <w:p w14:paraId="5241E5B1" w14:textId="77777777" w:rsidR="000A0A5E" w:rsidRDefault="000A0A5E" w:rsidP="00705431"/>
    <w:p w14:paraId="69B8495E" w14:textId="77777777" w:rsidR="000A0A5E" w:rsidRDefault="000A0A5E" w:rsidP="00705431"/>
    <w:p w14:paraId="7A791AAA" w14:textId="77777777" w:rsidR="000A0A5E" w:rsidRDefault="000A0A5E" w:rsidP="00705431"/>
    <w:p w14:paraId="24DF1453" w14:textId="77777777" w:rsidR="000A0A5E" w:rsidRDefault="000A0A5E" w:rsidP="00705431"/>
    <w:p w14:paraId="41436790" w14:textId="77777777" w:rsidR="000A0A5E" w:rsidRDefault="000A0A5E" w:rsidP="00705431"/>
    <w:p w14:paraId="6D275B9B" w14:textId="77777777" w:rsidR="000A0A5E" w:rsidRDefault="000A0A5E" w:rsidP="00705431"/>
    <w:p w14:paraId="7AF8C694" w14:textId="77777777" w:rsidR="000A0A5E" w:rsidRDefault="000A0A5E" w:rsidP="00705431"/>
    <w:p w14:paraId="1F70FEB4" w14:textId="77777777" w:rsidR="000A0A5E" w:rsidRDefault="000A0A5E" w:rsidP="00705431"/>
    <w:p w14:paraId="0CC6196E" w14:textId="721D38C5" w:rsidR="00745E50" w:rsidRPr="003127EF" w:rsidRDefault="000A0A5E" w:rsidP="00705431">
      <w:pPr>
        <w:rPr>
          <w:sz w:val="28"/>
          <w:szCs w:val="28"/>
        </w:rPr>
      </w:pPr>
      <w:r w:rsidRPr="003127EF">
        <w:rPr>
          <w:sz w:val="28"/>
          <w:szCs w:val="28"/>
        </w:rPr>
        <w:lastRenderedPageBreak/>
        <w:t>Exercise-10</w:t>
      </w:r>
    </w:p>
    <w:p w14:paraId="58FCCE26" w14:textId="069615DA" w:rsidR="00DC0931" w:rsidRDefault="00DC0931" w:rsidP="00705431">
      <w:r>
        <w:t>Question</w:t>
      </w:r>
      <w:r w:rsidR="00745E50">
        <w:t>-10.1</w:t>
      </w:r>
    </w:p>
    <w:p w14:paraId="36EA32F7" w14:textId="4234B5BA" w:rsidR="00C972AD" w:rsidRDefault="00C972AD" w:rsidP="00705431">
      <w:r>
        <w:t xml:space="preserve">Find the longest time that </w:t>
      </w:r>
      <w:r w:rsidR="00111A5D">
        <w:t>employee has been at the studio.</w:t>
      </w:r>
    </w:p>
    <w:p w14:paraId="5871F7BC" w14:textId="7BDF7554" w:rsidR="00745E50" w:rsidRDefault="00745E50" w:rsidP="00705431">
      <w:proofErr w:type="gramStart"/>
      <w:r>
        <w:t>Output:-</w:t>
      </w:r>
      <w:proofErr w:type="gramEnd"/>
    </w:p>
    <w:p w14:paraId="4729D88D" w14:textId="63761CFF" w:rsidR="00745E50" w:rsidRDefault="00745E50" w:rsidP="00705431">
      <w:r w:rsidRPr="00745E50">
        <w:drawing>
          <wp:inline distT="0" distB="0" distL="0" distR="0" wp14:anchorId="454340F9" wp14:editId="03803E71">
            <wp:extent cx="5943600" cy="32569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ABA6" w14:textId="77777777" w:rsidR="000A0A5E" w:rsidRDefault="000A0A5E" w:rsidP="00705431"/>
    <w:p w14:paraId="1C4F7806" w14:textId="77777777" w:rsidR="00266DAE" w:rsidRDefault="00266DAE" w:rsidP="00705431"/>
    <w:p w14:paraId="61932E29" w14:textId="77777777" w:rsidR="00266DAE" w:rsidRDefault="00266DAE" w:rsidP="00705431"/>
    <w:p w14:paraId="5A738007" w14:textId="77777777" w:rsidR="00266DAE" w:rsidRDefault="00266DAE" w:rsidP="00705431"/>
    <w:p w14:paraId="4BA65650" w14:textId="77777777" w:rsidR="00266DAE" w:rsidRDefault="00266DAE" w:rsidP="00705431"/>
    <w:p w14:paraId="018942A7" w14:textId="77777777" w:rsidR="00266DAE" w:rsidRDefault="00266DAE" w:rsidP="00705431"/>
    <w:p w14:paraId="596626AD" w14:textId="77777777" w:rsidR="00266DAE" w:rsidRDefault="00266DAE" w:rsidP="00705431"/>
    <w:p w14:paraId="2E5A6BB7" w14:textId="77777777" w:rsidR="00266DAE" w:rsidRDefault="00266DAE" w:rsidP="00705431"/>
    <w:p w14:paraId="6E1B8C75" w14:textId="77777777" w:rsidR="00266DAE" w:rsidRDefault="00266DAE" w:rsidP="00705431"/>
    <w:p w14:paraId="3B5B0647" w14:textId="77777777" w:rsidR="00266DAE" w:rsidRDefault="00266DAE" w:rsidP="00705431"/>
    <w:p w14:paraId="361023CF" w14:textId="77777777" w:rsidR="00266DAE" w:rsidRDefault="00266DAE" w:rsidP="00705431"/>
    <w:p w14:paraId="6937BA7C" w14:textId="2E0CA484" w:rsidR="00A246DC" w:rsidRDefault="00A246DC" w:rsidP="00705431">
      <w:r>
        <w:t>Question-10.2</w:t>
      </w:r>
    </w:p>
    <w:p w14:paraId="5CAC406B" w14:textId="46BAB2D0" w:rsidR="004A296A" w:rsidRDefault="00D00954" w:rsidP="00705431">
      <w:r>
        <w:lastRenderedPageBreak/>
        <w:t xml:space="preserve">For each role find the average </w:t>
      </w:r>
      <w:proofErr w:type="spellStart"/>
      <w:proofErr w:type="gramStart"/>
      <w:r>
        <w:t>no.of</w:t>
      </w:r>
      <w:proofErr w:type="spellEnd"/>
      <w:proofErr w:type="gramEnd"/>
      <w:r>
        <w:t xml:space="preserve"> years employees in that role.</w:t>
      </w:r>
    </w:p>
    <w:p w14:paraId="65D4BDFA" w14:textId="6458A7DC" w:rsidR="00A246DC" w:rsidRDefault="00A246DC" w:rsidP="00705431">
      <w:proofErr w:type="gramStart"/>
      <w:r>
        <w:t>Output:-</w:t>
      </w:r>
      <w:proofErr w:type="gramEnd"/>
    </w:p>
    <w:p w14:paraId="08DE2ED1" w14:textId="30E6A880" w:rsidR="00266DAE" w:rsidRDefault="00266DAE" w:rsidP="00705431">
      <w:r w:rsidRPr="00266DAE">
        <w:drawing>
          <wp:inline distT="0" distB="0" distL="0" distR="0" wp14:anchorId="1BDB149D" wp14:editId="59EF9AC2">
            <wp:extent cx="5943600" cy="3733165"/>
            <wp:effectExtent l="0" t="0" r="0" b="63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A22B" w14:textId="77777777" w:rsidR="005F0840" w:rsidRDefault="005F0840" w:rsidP="00705431"/>
    <w:p w14:paraId="4C9C8B0E" w14:textId="77777777" w:rsidR="005F0840" w:rsidRDefault="005F0840" w:rsidP="00705431"/>
    <w:p w14:paraId="189EE56A" w14:textId="77777777" w:rsidR="005F0840" w:rsidRDefault="005F0840" w:rsidP="00705431"/>
    <w:p w14:paraId="34FDBB42" w14:textId="77777777" w:rsidR="005F0840" w:rsidRDefault="005F0840" w:rsidP="00705431"/>
    <w:p w14:paraId="4495CD2D" w14:textId="77777777" w:rsidR="005F0840" w:rsidRDefault="005F0840" w:rsidP="00705431"/>
    <w:p w14:paraId="4042FE64" w14:textId="77777777" w:rsidR="005F0840" w:rsidRDefault="005F0840" w:rsidP="00705431"/>
    <w:p w14:paraId="03A2FD52" w14:textId="77777777" w:rsidR="005F0840" w:rsidRDefault="005F0840" w:rsidP="00705431"/>
    <w:p w14:paraId="1BCDECA1" w14:textId="77777777" w:rsidR="005F0840" w:rsidRDefault="005F0840" w:rsidP="00705431"/>
    <w:p w14:paraId="5E13F0CF" w14:textId="77777777" w:rsidR="005F0840" w:rsidRDefault="005F0840" w:rsidP="00705431"/>
    <w:p w14:paraId="22C4A63F" w14:textId="77777777" w:rsidR="005F0840" w:rsidRDefault="005F0840" w:rsidP="00705431"/>
    <w:p w14:paraId="13E4A3C2" w14:textId="77777777" w:rsidR="005F0840" w:rsidRDefault="005F0840" w:rsidP="00705431"/>
    <w:p w14:paraId="77B76280" w14:textId="6D2A895D" w:rsidR="00266DAE" w:rsidRDefault="00266DAE" w:rsidP="00705431">
      <w:r>
        <w:t>Question-</w:t>
      </w:r>
      <w:r w:rsidR="003159DC">
        <w:t>10.3</w:t>
      </w:r>
    </w:p>
    <w:p w14:paraId="5DD82D52" w14:textId="029987E8" w:rsidR="003159DC" w:rsidRDefault="006F02A9" w:rsidP="00705431">
      <w:r>
        <w:lastRenderedPageBreak/>
        <w:t xml:space="preserve">Find the total number </w:t>
      </w:r>
      <w:r w:rsidR="003F7CCB">
        <w:t>of employee years worked in each building.</w:t>
      </w:r>
    </w:p>
    <w:p w14:paraId="21DB0E94" w14:textId="7A1C4C6A" w:rsidR="003F7CCB" w:rsidRDefault="003F7CCB" w:rsidP="00705431">
      <w:proofErr w:type="gramStart"/>
      <w:r>
        <w:t>Output:-</w:t>
      </w:r>
      <w:proofErr w:type="gramEnd"/>
    </w:p>
    <w:p w14:paraId="36801E20" w14:textId="4148D027" w:rsidR="003F7CCB" w:rsidRDefault="005F0840" w:rsidP="00705431">
      <w:r w:rsidRPr="005F0840">
        <w:drawing>
          <wp:inline distT="0" distB="0" distL="0" distR="0" wp14:anchorId="2166483A" wp14:editId="5D88BE34">
            <wp:extent cx="5943600" cy="3882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2D8A" w14:textId="77777777" w:rsidR="005F0840" w:rsidRDefault="005F0840" w:rsidP="00705431"/>
    <w:p w14:paraId="7EAEC5E6" w14:textId="77777777" w:rsidR="00B97197" w:rsidRDefault="00B97197" w:rsidP="00705431"/>
    <w:p w14:paraId="01B3011B" w14:textId="77777777" w:rsidR="00B97197" w:rsidRDefault="00B97197" w:rsidP="00705431"/>
    <w:p w14:paraId="286B52B9" w14:textId="77777777" w:rsidR="00B97197" w:rsidRDefault="00B97197" w:rsidP="00705431"/>
    <w:p w14:paraId="20AB523A" w14:textId="77777777" w:rsidR="00B97197" w:rsidRDefault="00B97197" w:rsidP="00705431"/>
    <w:p w14:paraId="73C8C91C" w14:textId="77777777" w:rsidR="00B97197" w:rsidRDefault="00B97197" w:rsidP="00705431"/>
    <w:p w14:paraId="15C09E71" w14:textId="77777777" w:rsidR="00B97197" w:rsidRDefault="00B97197" w:rsidP="00705431"/>
    <w:p w14:paraId="062930D7" w14:textId="77777777" w:rsidR="00B97197" w:rsidRDefault="00B97197" w:rsidP="00705431"/>
    <w:p w14:paraId="32C44452" w14:textId="77777777" w:rsidR="00B97197" w:rsidRDefault="00B97197" w:rsidP="00705431"/>
    <w:p w14:paraId="2C1994EC" w14:textId="77777777" w:rsidR="00B97197" w:rsidRDefault="00B97197" w:rsidP="00705431"/>
    <w:p w14:paraId="0EE86D95" w14:textId="77777777" w:rsidR="00B97197" w:rsidRDefault="00B97197" w:rsidP="00705431"/>
    <w:p w14:paraId="4AAD22AB" w14:textId="752F76A5" w:rsidR="00B97197" w:rsidRPr="003127EF" w:rsidRDefault="00B97197" w:rsidP="00705431">
      <w:pPr>
        <w:rPr>
          <w:sz w:val="28"/>
          <w:szCs w:val="28"/>
        </w:rPr>
      </w:pPr>
      <w:r w:rsidRPr="003127EF">
        <w:rPr>
          <w:sz w:val="28"/>
          <w:szCs w:val="28"/>
        </w:rPr>
        <w:t>Exercise-11</w:t>
      </w:r>
    </w:p>
    <w:p w14:paraId="08709012" w14:textId="1FB16F8D" w:rsidR="00843BE3" w:rsidRDefault="00BA15AC" w:rsidP="00705431">
      <w:r>
        <w:lastRenderedPageBreak/>
        <w:t>Find the number of artists in the stud</w:t>
      </w:r>
      <w:r w:rsidR="00645DEE">
        <w:t>io (without a having clause)</w:t>
      </w:r>
    </w:p>
    <w:p w14:paraId="23B12410" w14:textId="4DDBDD0F" w:rsidR="00B97197" w:rsidRDefault="00843BE3" w:rsidP="00705431">
      <w:proofErr w:type="gramStart"/>
      <w:r>
        <w:t>Output:-</w:t>
      </w:r>
      <w:proofErr w:type="gramEnd"/>
    </w:p>
    <w:p w14:paraId="029813A1" w14:textId="2758E99C" w:rsidR="00843BE3" w:rsidRDefault="00843BE3" w:rsidP="00705431">
      <w:r w:rsidRPr="00843BE3">
        <w:drawing>
          <wp:inline distT="0" distB="0" distL="0" distR="0" wp14:anchorId="1906D7DF" wp14:editId="29950EBE">
            <wp:extent cx="5943600" cy="3139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0808" w14:textId="6F17DDB3" w:rsidR="00A246DC" w:rsidRDefault="00A246DC" w:rsidP="00705431"/>
    <w:p w14:paraId="3DB3AB03" w14:textId="77777777" w:rsidR="00D57E05" w:rsidRDefault="00D57E05" w:rsidP="00705431"/>
    <w:p w14:paraId="149A7B44" w14:textId="77777777" w:rsidR="00D57E05" w:rsidRDefault="00D57E05" w:rsidP="00705431"/>
    <w:p w14:paraId="57E2F70B" w14:textId="77777777" w:rsidR="00D57E05" w:rsidRDefault="00D57E05" w:rsidP="00705431"/>
    <w:p w14:paraId="7504656E" w14:textId="77777777" w:rsidR="00D57E05" w:rsidRDefault="00D57E05" w:rsidP="00705431"/>
    <w:p w14:paraId="4FFBCD01" w14:textId="77777777" w:rsidR="00D57E05" w:rsidRDefault="00D57E05" w:rsidP="00705431"/>
    <w:p w14:paraId="062A8B6A" w14:textId="77777777" w:rsidR="00D57E05" w:rsidRDefault="00D57E05" w:rsidP="00705431"/>
    <w:p w14:paraId="2970A56F" w14:textId="77777777" w:rsidR="00D57E05" w:rsidRDefault="00D57E05" w:rsidP="00705431"/>
    <w:p w14:paraId="20E1738C" w14:textId="77777777" w:rsidR="00D57E05" w:rsidRDefault="00D57E05" w:rsidP="00705431"/>
    <w:p w14:paraId="09756EFE" w14:textId="77777777" w:rsidR="00D57E05" w:rsidRDefault="00D57E05" w:rsidP="00705431"/>
    <w:p w14:paraId="34F90350" w14:textId="77777777" w:rsidR="00D57E05" w:rsidRDefault="00D57E05" w:rsidP="00705431"/>
    <w:p w14:paraId="4EB94855" w14:textId="77777777" w:rsidR="00D57E05" w:rsidRDefault="00D57E05" w:rsidP="00705431"/>
    <w:p w14:paraId="100BF985" w14:textId="77777777" w:rsidR="00D57E05" w:rsidRDefault="00D57E05" w:rsidP="00705431"/>
    <w:p w14:paraId="505227D3" w14:textId="3518B607" w:rsidR="000A0A5E" w:rsidRDefault="00645DEE" w:rsidP="00705431">
      <w:r>
        <w:t>Question</w:t>
      </w:r>
      <w:r w:rsidR="001550D0">
        <w:t>-11.2</w:t>
      </w:r>
    </w:p>
    <w:p w14:paraId="1D571ACF" w14:textId="77777777" w:rsidR="00364FE1" w:rsidRDefault="001550D0" w:rsidP="00705431">
      <w:r>
        <w:lastRenderedPageBreak/>
        <w:t xml:space="preserve">Find the number of </w:t>
      </w:r>
      <w:r w:rsidR="00364FE1">
        <w:t>e</w:t>
      </w:r>
      <w:r>
        <w:t>mployee from each role</w:t>
      </w:r>
      <w:r w:rsidR="00364FE1">
        <w:t>.</w:t>
      </w:r>
    </w:p>
    <w:p w14:paraId="362A0D46" w14:textId="77777777" w:rsidR="00364FE1" w:rsidRDefault="00364FE1" w:rsidP="00705431">
      <w:proofErr w:type="gramStart"/>
      <w:r>
        <w:t>Output:-</w:t>
      </w:r>
      <w:proofErr w:type="gramEnd"/>
    </w:p>
    <w:p w14:paraId="1CB60D64" w14:textId="12F78706" w:rsidR="001550D0" w:rsidRDefault="001550D0" w:rsidP="00705431">
      <w:r>
        <w:t xml:space="preserve"> </w:t>
      </w:r>
      <w:r w:rsidR="00D57E05" w:rsidRPr="00D57E05">
        <w:drawing>
          <wp:inline distT="0" distB="0" distL="0" distR="0" wp14:anchorId="3D03AB8D" wp14:editId="3E86FA49">
            <wp:extent cx="5943600" cy="3166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D3A0" w14:textId="77777777" w:rsidR="000A0A5E" w:rsidRDefault="000A0A5E" w:rsidP="00705431"/>
    <w:p w14:paraId="4D3023AF" w14:textId="77777777" w:rsidR="00EE2AB6" w:rsidRDefault="00EE2AB6" w:rsidP="00705431"/>
    <w:p w14:paraId="07588F75" w14:textId="77777777" w:rsidR="00EE2AB6" w:rsidRDefault="00EE2AB6" w:rsidP="00705431"/>
    <w:p w14:paraId="4B5B4A37" w14:textId="77777777" w:rsidR="00EE2AB6" w:rsidRDefault="00EE2AB6" w:rsidP="00705431"/>
    <w:p w14:paraId="58BFC845" w14:textId="77777777" w:rsidR="00EE2AB6" w:rsidRDefault="00EE2AB6" w:rsidP="00705431"/>
    <w:p w14:paraId="651F9E1A" w14:textId="77777777" w:rsidR="00EE2AB6" w:rsidRDefault="00EE2AB6" w:rsidP="00705431"/>
    <w:p w14:paraId="0D64A329" w14:textId="77777777" w:rsidR="00EE2AB6" w:rsidRDefault="00EE2AB6" w:rsidP="00705431"/>
    <w:p w14:paraId="2875D72C" w14:textId="77777777" w:rsidR="00EE2AB6" w:rsidRDefault="00EE2AB6" w:rsidP="00705431"/>
    <w:p w14:paraId="7CF37DFB" w14:textId="77777777" w:rsidR="00EE2AB6" w:rsidRDefault="00EE2AB6" w:rsidP="00705431"/>
    <w:p w14:paraId="22A185F0" w14:textId="77777777" w:rsidR="00EE2AB6" w:rsidRDefault="00EE2AB6" w:rsidP="00705431"/>
    <w:p w14:paraId="60715629" w14:textId="77777777" w:rsidR="00EE2AB6" w:rsidRDefault="00EE2AB6" w:rsidP="00705431"/>
    <w:p w14:paraId="54CA4C9C" w14:textId="77777777" w:rsidR="00EE2AB6" w:rsidRDefault="00EE2AB6" w:rsidP="00705431"/>
    <w:p w14:paraId="7C52492B" w14:textId="77777777" w:rsidR="00EE2AB6" w:rsidRDefault="00EE2AB6" w:rsidP="00705431"/>
    <w:p w14:paraId="6AA37E88" w14:textId="6FE9EDBC" w:rsidR="000A0A5E" w:rsidRDefault="00D57E05" w:rsidP="00705431">
      <w:r>
        <w:t>Question</w:t>
      </w:r>
      <w:r w:rsidR="00D105E7">
        <w:t>-11.3</w:t>
      </w:r>
    </w:p>
    <w:p w14:paraId="21E439FC" w14:textId="6CA6FB3B" w:rsidR="00D105E7" w:rsidRDefault="00135386" w:rsidP="00705431">
      <w:r>
        <w:lastRenderedPageBreak/>
        <w:t>Find The total number of years employed by all enginee</w:t>
      </w:r>
      <w:r w:rsidR="00573CAF">
        <w:t>rs.</w:t>
      </w:r>
    </w:p>
    <w:p w14:paraId="0B2C0FC2" w14:textId="01825FE2" w:rsidR="00573CAF" w:rsidRDefault="00573CAF" w:rsidP="00705431">
      <w:proofErr w:type="gramStart"/>
      <w:r>
        <w:t>Output:-</w:t>
      </w:r>
      <w:proofErr w:type="gramEnd"/>
    </w:p>
    <w:p w14:paraId="33475822" w14:textId="501FC14F" w:rsidR="00573CAF" w:rsidRDefault="00EE2AB6" w:rsidP="00705431">
      <w:r w:rsidRPr="00EE2AB6">
        <w:drawing>
          <wp:inline distT="0" distB="0" distL="0" distR="0" wp14:anchorId="6D47CE36" wp14:editId="3ED44C44">
            <wp:extent cx="5943600" cy="3477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E318" w14:textId="77777777" w:rsidR="00EE2AB6" w:rsidRDefault="00EE2AB6" w:rsidP="00705431"/>
    <w:p w14:paraId="07A684C1" w14:textId="77777777" w:rsidR="00F90FD5" w:rsidRDefault="00F90FD5" w:rsidP="00705431"/>
    <w:p w14:paraId="14CE70DE" w14:textId="77777777" w:rsidR="00F90FD5" w:rsidRDefault="00F90FD5" w:rsidP="00705431"/>
    <w:p w14:paraId="1B271323" w14:textId="77777777" w:rsidR="00F90FD5" w:rsidRDefault="00F90FD5" w:rsidP="00705431"/>
    <w:p w14:paraId="74FFFE87" w14:textId="77777777" w:rsidR="00F90FD5" w:rsidRDefault="00F90FD5" w:rsidP="00705431"/>
    <w:p w14:paraId="3F4D23A4" w14:textId="77777777" w:rsidR="00F90FD5" w:rsidRDefault="00F90FD5" w:rsidP="00705431"/>
    <w:p w14:paraId="490E9142" w14:textId="77777777" w:rsidR="00F90FD5" w:rsidRDefault="00F90FD5" w:rsidP="00705431"/>
    <w:p w14:paraId="2060F56F" w14:textId="77777777" w:rsidR="00F90FD5" w:rsidRDefault="00F90FD5" w:rsidP="00705431"/>
    <w:p w14:paraId="1EABC308" w14:textId="77777777" w:rsidR="00F90FD5" w:rsidRDefault="00F90FD5" w:rsidP="00705431"/>
    <w:p w14:paraId="6107FFCC" w14:textId="77777777" w:rsidR="00F90FD5" w:rsidRDefault="00F90FD5" w:rsidP="00705431"/>
    <w:p w14:paraId="4509DEF0" w14:textId="77777777" w:rsidR="00F90FD5" w:rsidRDefault="00F90FD5" w:rsidP="00705431"/>
    <w:p w14:paraId="5B976C27" w14:textId="77777777" w:rsidR="00F90FD5" w:rsidRDefault="00F90FD5" w:rsidP="00705431"/>
    <w:p w14:paraId="00AFAB38" w14:textId="1C0D8C82" w:rsidR="00F90FD5" w:rsidRPr="003127EF" w:rsidRDefault="00F90FD5" w:rsidP="00705431">
      <w:pPr>
        <w:rPr>
          <w:sz w:val="28"/>
          <w:szCs w:val="28"/>
        </w:rPr>
      </w:pPr>
      <w:r w:rsidRPr="003127EF">
        <w:rPr>
          <w:sz w:val="28"/>
          <w:szCs w:val="28"/>
        </w:rPr>
        <w:t>Exercise-12</w:t>
      </w:r>
    </w:p>
    <w:p w14:paraId="3A96CB70" w14:textId="59DD31C9" w:rsidR="00F90FD5" w:rsidRDefault="00E62F05" w:rsidP="00705431">
      <w:r>
        <w:lastRenderedPageBreak/>
        <w:t>Question-</w:t>
      </w:r>
      <w:r w:rsidR="00F90FD5">
        <w:t>12.1</w:t>
      </w:r>
    </w:p>
    <w:p w14:paraId="4DC0A316" w14:textId="3F710953" w:rsidR="00B221B6" w:rsidRDefault="00B221B6" w:rsidP="00705431">
      <w:r>
        <w:t>Find the number of movies each director</w:t>
      </w:r>
      <w:r w:rsidR="00852F61">
        <w:t xml:space="preserve"> has directed.</w:t>
      </w:r>
    </w:p>
    <w:p w14:paraId="470A883B" w14:textId="7C19BBD9" w:rsidR="00E62F05" w:rsidRDefault="00777611" w:rsidP="00705431">
      <w:proofErr w:type="gramStart"/>
      <w:r>
        <w:t>Output:-</w:t>
      </w:r>
      <w:proofErr w:type="gramEnd"/>
    </w:p>
    <w:p w14:paraId="2D67F3BF" w14:textId="3EEFD345" w:rsidR="00777611" w:rsidRDefault="00777611" w:rsidP="00705431">
      <w:r w:rsidRPr="00777611">
        <w:drawing>
          <wp:inline distT="0" distB="0" distL="0" distR="0" wp14:anchorId="1188DBA8" wp14:editId="717EB17B">
            <wp:extent cx="59436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1E86" w14:textId="77777777" w:rsidR="00852F61" w:rsidRDefault="00852F61" w:rsidP="00705431"/>
    <w:p w14:paraId="10882417" w14:textId="77777777" w:rsidR="00E654DF" w:rsidRDefault="00E654DF" w:rsidP="00E654DF"/>
    <w:p w14:paraId="48880560" w14:textId="77777777" w:rsidR="00EA63A7" w:rsidRDefault="00EA63A7" w:rsidP="00E654DF"/>
    <w:p w14:paraId="16C2CA8E" w14:textId="77777777" w:rsidR="00EA63A7" w:rsidRDefault="00EA63A7" w:rsidP="00E654DF"/>
    <w:p w14:paraId="665179C2" w14:textId="77777777" w:rsidR="00EA63A7" w:rsidRDefault="00EA63A7" w:rsidP="00E654DF"/>
    <w:p w14:paraId="77F8D774" w14:textId="77777777" w:rsidR="00EA63A7" w:rsidRDefault="00EA63A7" w:rsidP="00E654DF"/>
    <w:p w14:paraId="48FC7407" w14:textId="77777777" w:rsidR="00EA63A7" w:rsidRDefault="00EA63A7" w:rsidP="00E654DF"/>
    <w:p w14:paraId="3A9A499C" w14:textId="77777777" w:rsidR="00EA63A7" w:rsidRDefault="00EA63A7" w:rsidP="00E654DF"/>
    <w:p w14:paraId="3B60A594" w14:textId="77777777" w:rsidR="00EA63A7" w:rsidRDefault="00EA63A7" w:rsidP="00E654DF"/>
    <w:p w14:paraId="2DC16068" w14:textId="4C06C92D" w:rsidR="00E654DF" w:rsidRDefault="005037DB" w:rsidP="00E654DF">
      <w:r>
        <w:t>Question-</w:t>
      </w:r>
      <w:r w:rsidR="007403C6">
        <w:t>12.2</w:t>
      </w:r>
    </w:p>
    <w:p w14:paraId="29F56750" w14:textId="6FC9AA47" w:rsidR="007403C6" w:rsidRDefault="007403C6" w:rsidP="00E654DF">
      <w:r>
        <w:lastRenderedPageBreak/>
        <w:t xml:space="preserve">Find the total </w:t>
      </w:r>
      <w:r w:rsidR="005037DB">
        <w:t>domestic and international sales that can be attributed to each director.</w:t>
      </w:r>
    </w:p>
    <w:p w14:paraId="6E250F63" w14:textId="3830A3B8" w:rsidR="005037DB" w:rsidRDefault="005037DB" w:rsidP="00E654DF">
      <w:proofErr w:type="gramStart"/>
      <w:r>
        <w:t>Output:-</w:t>
      </w:r>
      <w:proofErr w:type="gramEnd"/>
    </w:p>
    <w:p w14:paraId="5B3E3BC4" w14:textId="2C176ACC" w:rsidR="005037DB" w:rsidRDefault="005037DB" w:rsidP="00E654DF"/>
    <w:p w14:paraId="6351F047" w14:textId="40B5E530" w:rsidR="002C5F94" w:rsidRDefault="00EA63A7" w:rsidP="00E654DF">
      <w:r w:rsidRPr="00EA63A7">
        <w:drawing>
          <wp:inline distT="0" distB="0" distL="0" distR="0" wp14:anchorId="1D262B1F" wp14:editId="5017530C">
            <wp:extent cx="5943600" cy="27235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30BF" w14:textId="77777777" w:rsidR="002C5F94" w:rsidRDefault="002C5F94" w:rsidP="00E654DF"/>
    <w:p w14:paraId="019C6643" w14:textId="77777777" w:rsidR="007403C6" w:rsidRDefault="007403C6" w:rsidP="00E654DF"/>
    <w:p w14:paraId="3E5ABB51" w14:textId="77777777" w:rsidR="00EA63A7" w:rsidRDefault="00EA63A7" w:rsidP="00E654DF"/>
    <w:p w14:paraId="1DD12C37" w14:textId="77777777" w:rsidR="00EA63A7" w:rsidRDefault="00EA63A7" w:rsidP="00E654DF"/>
    <w:p w14:paraId="3AFD733C" w14:textId="77777777" w:rsidR="00EA63A7" w:rsidRDefault="00EA63A7" w:rsidP="00E654DF"/>
    <w:p w14:paraId="68C588D6" w14:textId="77777777" w:rsidR="00EA63A7" w:rsidRDefault="00EA63A7" w:rsidP="00E654DF"/>
    <w:p w14:paraId="3ABB946A" w14:textId="77777777" w:rsidR="00EA63A7" w:rsidRDefault="00EA63A7" w:rsidP="00E654DF"/>
    <w:p w14:paraId="3EE39DA8" w14:textId="77777777" w:rsidR="00EA63A7" w:rsidRDefault="00EA63A7" w:rsidP="00E654DF"/>
    <w:p w14:paraId="2DC65590" w14:textId="77777777" w:rsidR="00EA63A7" w:rsidRDefault="00EA63A7" w:rsidP="00E654DF"/>
    <w:p w14:paraId="574C0BEA" w14:textId="77777777" w:rsidR="00EA63A7" w:rsidRDefault="00EA63A7" w:rsidP="00E654DF"/>
    <w:p w14:paraId="7CA9358D" w14:textId="77777777" w:rsidR="00EA63A7" w:rsidRDefault="00EA63A7" w:rsidP="00E654DF"/>
    <w:p w14:paraId="5FA9BE3D" w14:textId="77777777" w:rsidR="00EA63A7" w:rsidRDefault="00EA63A7" w:rsidP="00E654DF"/>
    <w:p w14:paraId="68B1557D" w14:textId="77777777" w:rsidR="00EA63A7" w:rsidRDefault="00EA63A7" w:rsidP="00E654DF"/>
    <w:p w14:paraId="30D53979" w14:textId="77777777" w:rsidR="00EA63A7" w:rsidRDefault="00EA63A7" w:rsidP="00E654DF"/>
    <w:p w14:paraId="5724DFAE" w14:textId="0E8C0253" w:rsidR="00EA63A7" w:rsidRPr="003127EF" w:rsidRDefault="00EA63A7" w:rsidP="00E654DF">
      <w:pPr>
        <w:rPr>
          <w:sz w:val="28"/>
          <w:szCs w:val="28"/>
        </w:rPr>
      </w:pPr>
      <w:r w:rsidRPr="003127EF">
        <w:rPr>
          <w:sz w:val="28"/>
          <w:szCs w:val="28"/>
        </w:rPr>
        <w:t>Exercise-</w:t>
      </w:r>
      <w:r w:rsidR="00BF5155" w:rsidRPr="003127EF">
        <w:rPr>
          <w:sz w:val="28"/>
          <w:szCs w:val="28"/>
        </w:rPr>
        <w:t>13</w:t>
      </w:r>
    </w:p>
    <w:p w14:paraId="7630B789" w14:textId="2871AF4D" w:rsidR="00BF5155" w:rsidRDefault="00BF5155" w:rsidP="00E654DF">
      <w:r>
        <w:lastRenderedPageBreak/>
        <w:t>Question-13.1</w:t>
      </w:r>
    </w:p>
    <w:p w14:paraId="74F22D29" w14:textId="0CDCF35A" w:rsidR="00BF5155" w:rsidRDefault="00447417" w:rsidP="00E654DF">
      <w:r>
        <w:t>Add the studio’s new production.</w:t>
      </w:r>
    </w:p>
    <w:p w14:paraId="678F546B" w14:textId="067D2BB3" w:rsidR="009A034B" w:rsidRDefault="009A034B" w:rsidP="00E654DF">
      <w:proofErr w:type="gramStart"/>
      <w:r>
        <w:t>Output:-</w:t>
      </w:r>
      <w:proofErr w:type="gramEnd"/>
    </w:p>
    <w:p w14:paraId="6BD01E42" w14:textId="4802D5BA" w:rsidR="009A034B" w:rsidRDefault="006069C5" w:rsidP="00E654DF">
      <w:r>
        <w:t xml:space="preserve"> </w:t>
      </w:r>
      <w:r w:rsidR="00027809" w:rsidRPr="00027809">
        <w:drawing>
          <wp:inline distT="0" distB="0" distL="0" distR="0" wp14:anchorId="2FCE249A" wp14:editId="2457070E">
            <wp:extent cx="5943600" cy="38830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2E94" w14:textId="77777777" w:rsidR="00BF5155" w:rsidRDefault="00BF5155" w:rsidP="00E654DF"/>
    <w:p w14:paraId="3A70B19D" w14:textId="77777777" w:rsidR="00BD30B5" w:rsidRDefault="00BD30B5" w:rsidP="00E654DF"/>
    <w:p w14:paraId="7E3E1081" w14:textId="77777777" w:rsidR="00BD30B5" w:rsidRDefault="00BD30B5" w:rsidP="00E654DF"/>
    <w:p w14:paraId="21FF9A0C" w14:textId="77777777" w:rsidR="00BD30B5" w:rsidRDefault="00BD30B5" w:rsidP="00E654DF"/>
    <w:p w14:paraId="6505B562" w14:textId="77777777" w:rsidR="00BD30B5" w:rsidRDefault="00BD30B5" w:rsidP="00E654DF"/>
    <w:p w14:paraId="20A71F29" w14:textId="77777777" w:rsidR="00BD30B5" w:rsidRDefault="00BD30B5" w:rsidP="00E654DF"/>
    <w:p w14:paraId="65B01F91" w14:textId="77777777" w:rsidR="00BD30B5" w:rsidRDefault="00BD30B5" w:rsidP="00E654DF"/>
    <w:p w14:paraId="1A0FBAE4" w14:textId="77777777" w:rsidR="00BD30B5" w:rsidRDefault="00BD30B5" w:rsidP="00E654DF"/>
    <w:p w14:paraId="4C41E987" w14:textId="77777777" w:rsidR="00BD30B5" w:rsidRDefault="00BD30B5" w:rsidP="00E654DF"/>
    <w:p w14:paraId="13FC01A9" w14:textId="688187C1" w:rsidR="00027809" w:rsidRDefault="00027809" w:rsidP="00E654DF">
      <w:r>
        <w:t>Question-13.2</w:t>
      </w:r>
    </w:p>
    <w:p w14:paraId="110FFCF0" w14:textId="77777777" w:rsidR="009678B9" w:rsidRPr="009678B9" w:rsidRDefault="009678B9" w:rsidP="009678B9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</w:rPr>
      </w:pPr>
      <w:r w:rsidRPr="009678B9">
        <w:rPr>
          <w:rFonts w:ascii="Segoe UI" w:eastAsia="Times New Roman" w:hAnsi="Segoe UI" w:cs="Segoe UI"/>
          <w:color w:val="333333"/>
          <w:sz w:val="23"/>
          <w:szCs w:val="23"/>
        </w:rPr>
        <w:lastRenderedPageBreak/>
        <w:t>Toy Story 4 has been released to critical acclaim! It had a rating of </w:t>
      </w:r>
      <w:proofErr w:type="gramStart"/>
      <w:r w:rsidRPr="009678B9">
        <w:rPr>
          <w:rFonts w:ascii="Segoe UI" w:eastAsia="Times New Roman" w:hAnsi="Segoe UI" w:cs="Segoe UI"/>
          <w:b/>
          <w:bCs/>
          <w:color w:val="333333"/>
          <w:sz w:val="23"/>
          <w:szCs w:val="23"/>
        </w:rPr>
        <w:t>8.7</w:t>
      </w:r>
      <w:r w:rsidRPr="009678B9">
        <w:rPr>
          <w:rFonts w:ascii="Segoe UI" w:eastAsia="Times New Roman" w:hAnsi="Segoe UI" w:cs="Segoe UI"/>
          <w:color w:val="333333"/>
          <w:sz w:val="23"/>
          <w:szCs w:val="23"/>
        </w:rPr>
        <w:t>, and</w:t>
      </w:r>
      <w:proofErr w:type="gramEnd"/>
      <w:r w:rsidRPr="009678B9">
        <w:rPr>
          <w:rFonts w:ascii="Segoe UI" w:eastAsia="Times New Roman" w:hAnsi="Segoe UI" w:cs="Segoe UI"/>
          <w:color w:val="333333"/>
          <w:sz w:val="23"/>
          <w:szCs w:val="23"/>
        </w:rPr>
        <w:t xml:space="preserve"> made </w:t>
      </w:r>
      <w:r w:rsidRPr="009678B9">
        <w:rPr>
          <w:rFonts w:ascii="Segoe UI" w:eastAsia="Times New Roman" w:hAnsi="Segoe UI" w:cs="Segoe UI"/>
          <w:b/>
          <w:bCs/>
          <w:color w:val="333333"/>
          <w:sz w:val="23"/>
          <w:szCs w:val="23"/>
        </w:rPr>
        <w:t>340 million domestically</w:t>
      </w:r>
      <w:r w:rsidRPr="009678B9">
        <w:rPr>
          <w:rFonts w:ascii="Segoe UI" w:eastAsia="Times New Roman" w:hAnsi="Segoe UI" w:cs="Segoe UI"/>
          <w:color w:val="333333"/>
          <w:sz w:val="23"/>
          <w:szCs w:val="23"/>
        </w:rPr>
        <w:t> and </w:t>
      </w:r>
      <w:r w:rsidRPr="009678B9">
        <w:rPr>
          <w:rFonts w:ascii="Segoe UI" w:eastAsia="Times New Roman" w:hAnsi="Segoe UI" w:cs="Segoe UI"/>
          <w:b/>
          <w:bCs/>
          <w:color w:val="333333"/>
          <w:sz w:val="23"/>
          <w:szCs w:val="23"/>
        </w:rPr>
        <w:t>270 million internationally</w:t>
      </w:r>
      <w:r w:rsidRPr="009678B9">
        <w:rPr>
          <w:rFonts w:ascii="Segoe UI" w:eastAsia="Times New Roman" w:hAnsi="Segoe UI" w:cs="Segoe UI"/>
          <w:color w:val="333333"/>
          <w:sz w:val="23"/>
          <w:szCs w:val="23"/>
        </w:rPr>
        <w:t>. Add the record to the </w:t>
      </w:r>
      <w:proofErr w:type="spellStart"/>
      <w:r w:rsidRPr="009678B9">
        <w:rPr>
          <w:rFonts w:ascii="Courier New" w:eastAsia="Times New Roman" w:hAnsi="Courier New" w:cs="Courier New"/>
          <w:b/>
          <w:bCs/>
          <w:color w:val="444444"/>
          <w:sz w:val="20"/>
          <w:szCs w:val="20"/>
        </w:rPr>
        <w:t>BoxOffice</w:t>
      </w:r>
      <w:proofErr w:type="spellEnd"/>
      <w:r w:rsidRPr="009678B9">
        <w:rPr>
          <w:rFonts w:ascii="Segoe UI" w:eastAsia="Times New Roman" w:hAnsi="Segoe UI" w:cs="Segoe UI"/>
          <w:color w:val="333333"/>
          <w:sz w:val="23"/>
          <w:szCs w:val="23"/>
        </w:rPr>
        <w:t> table.</w:t>
      </w:r>
    </w:p>
    <w:p w14:paraId="7E62CE38" w14:textId="77777777" w:rsidR="009678B9" w:rsidRDefault="009678B9" w:rsidP="00E654DF"/>
    <w:p w14:paraId="40756D6C" w14:textId="744634BA" w:rsidR="00027809" w:rsidRDefault="00027809" w:rsidP="00E654DF">
      <w:proofErr w:type="gramStart"/>
      <w:r>
        <w:t>Output:-</w:t>
      </w:r>
      <w:proofErr w:type="gramEnd"/>
    </w:p>
    <w:p w14:paraId="53919C0A" w14:textId="4B2E1E8A" w:rsidR="009678B9" w:rsidRDefault="00487A66" w:rsidP="00E654DF">
      <w:r w:rsidRPr="00487A66">
        <w:drawing>
          <wp:inline distT="0" distB="0" distL="0" distR="0" wp14:anchorId="43566E60" wp14:editId="248ED25F">
            <wp:extent cx="5943600" cy="32740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66C2" w14:textId="77777777" w:rsidR="00487A66" w:rsidRDefault="00487A66" w:rsidP="00E654DF"/>
    <w:p w14:paraId="7ACD8935" w14:textId="77777777" w:rsidR="00487A66" w:rsidRDefault="00487A66" w:rsidP="00E654DF"/>
    <w:p w14:paraId="6D789EA9" w14:textId="77777777" w:rsidR="00487A66" w:rsidRDefault="00487A66" w:rsidP="00E654DF"/>
    <w:p w14:paraId="0885ADE2" w14:textId="77777777" w:rsidR="00487A66" w:rsidRDefault="00487A66" w:rsidP="00E654DF"/>
    <w:p w14:paraId="5C357F6C" w14:textId="77777777" w:rsidR="00487A66" w:rsidRDefault="00487A66" w:rsidP="00E654DF"/>
    <w:p w14:paraId="6DF155D1" w14:textId="77777777" w:rsidR="00487A66" w:rsidRDefault="00487A66" w:rsidP="00E654DF"/>
    <w:p w14:paraId="74A60C90" w14:textId="77777777" w:rsidR="00487A66" w:rsidRDefault="00487A66" w:rsidP="00E654DF"/>
    <w:p w14:paraId="36601241" w14:textId="77777777" w:rsidR="00487A66" w:rsidRDefault="00487A66" w:rsidP="00E654DF"/>
    <w:p w14:paraId="594FD27E" w14:textId="77777777" w:rsidR="00487A66" w:rsidRDefault="00487A66" w:rsidP="00E654DF"/>
    <w:p w14:paraId="6959703A" w14:textId="77777777" w:rsidR="00487A66" w:rsidRDefault="00487A66" w:rsidP="00E654DF"/>
    <w:p w14:paraId="7827B79C" w14:textId="7E1ABD8D" w:rsidR="00487A66" w:rsidRPr="003127EF" w:rsidRDefault="008579A0" w:rsidP="00E654DF">
      <w:pPr>
        <w:rPr>
          <w:sz w:val="24"/>
          <w:szCs w:val="24"/>
        </w:rPr>
      </w:pPr>
      <w:r w:rsidRPr="003127EF">
        <w:rPr>
          <w:sz w:val="24"/>
          <w:szCs w:val="24"/>
        </w:rPr>
        <w:t>Exercise-</w:t>
      </w:r>
      <w:r w:rsidR="0004439B" w:rsidRPr="003127EF">
        <w:rPr>
          <w:sz w:val="24"/>
          <w:szCs w:val="24"/>
        </w:rPr>
        <w:t>14</w:t>
      </w:r>
    </w:p>
    <w:p w14:paraId="4CF31245" w14:textId="5D2D03C7" w:rsidR="0004439B" w:rsidRDefault="0004439B" w:rsidP="00E654DF">
      <w:r>
        <w:lastRenderedPageBreak/>
        <w:t>Question-14.1</w:t>
      </w:r>
    </w:p>
    <w:p w14:paraId="70079CC1" w14:textId="75426F3C" w:rsidR="0004439B" w:rsidRDefault="0004439B" w:rsidP="00E654DF">
      <w:r>
        <w:t>Update Row.</w:t>
      </w:r>
    </w:p>
    <w:p w14:paraId="220893B3" w14:textId="5AD9B2A9" w:rsidR="0004439B" w:rsidRDefault="0004439B" w:rsidP="00E654DF">
      <w:proofErr w:type="gramStart"/>
      <w:r>
        <w:t>Output:-</w:t>
      </w:r>
      <w:proofErr w:type="gramEnd"/>
    </w:p>
    <w:p w14:paraId="7D972EDD" w14:textId="245884D6" w:rsidR="0004439B" w:rsidRDefault="0004439B" w:rsidP="00E654DF">
      <w:r w:rsidRPr="0004439B">
        <w:drawing>
          <wp:inline distT="0" distB="0" distL="0" distR="0" wp14:anchorId="72ECCB0C" wp14:editId="4B84D853">
            <wp:extent cx="5943600" cy="3188335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31A1" w14:textId="77777777" w:rsidR="0004439B" w:rsidRDefault="0004439B" w:rsidP="00E654DF"/>
    <w:p w14:paraId="7F1F6FC4" w14:textId="4F59CF46" w:rsidR="0004439B" w:rsidRDefault="0004439B" w:rsidP="00E654DF">
      <w:r>
        <w:t>Question</w:t>
      </w:r>
      <w:r w:rsidR="00B2311E">
        <w:t>-14.2</w:t>
      </w:r>
    </w:p>
    <w:p w14:paraId="5D2008F2" w14:textId="35AAC524" w:rsidR="00D80997" w:rsidRDefault="00D80997" w:rsidP="00E654DF">
      <w:r>
        <w:t>Update year.</w:t>
      </w:r>
    </w:p>
    <w:p w14:paraId="7411DEE9" w14:textId="08857AEC" w:rsidR="00B2311E" w:rsidRDefault="00B2311E" w:rsidP="00E654DF">
      <w:proofErr w:type="gramStart"/>
      <w:r>
        <w:t>Output:-</w:t>
      </w:r>
      <w:proofErr w:type="gramEnd"/>
    </w:p>
    <w:p w14:paraId="6209681A" w14:textId="5B6CFA0E" w:rsidR="00B2311E" w:rsidRDefault="00B40165" w:rsidP="00E654DF">
      <w:r w:rsidRPr="00B40165">
        <w:drawing>
          <wp:inline distT="0" distB="0" distL="0" distR="0" wp14:anchorId="7EC1D508" wp14:editId="45118AE6">
            <wp:extent cx="5533176" cy="2426676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4058" cy="24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836F" w14:textId="1AC6326E" w:rsidR="0004439B" w:rsidRDefault="00480F9E" w:rsidP="00E654DF">
      <w:r>
        <w:t>Question-14.3</w:t>
      </w:r>
    </w:p>
    <w:p w14:paraId="71DF7C59" w14:textId="1D05703D" w:rsidR="00480F9E" w:rsidRDefault="000233F8" w:rsidP="00E654DF">
      <w:r>
        <w:lastRenderedPageBreak/>
        <w:t>Just update 3 things</w:t>
      </w:r>
      <w:r w:rsidR="00356049">
        <w:t>.</w:t>
      </w:r>
    </w:p>
    <w:p w14:paraId="7F284B50" w14:textId="5AD71CB7" w:rsidR="0004439B" w:rsidRDefault="00356049" w:rsidP="00E654DF">
      <w:proofErr w:type="gramStart"/>
      <w:r>
        <w:t>Output:-</w:t>
      </w:r>
      <w:proofErr w:type="gramEnd"/>
    </w:p>
    <w:p w14:paraId="7C9AE3D5" w14:textId="3B5E49E9" w:rsidR="00356049" w:rsidRDefault="00862E81" w:rsidP="00E654DF">
      <w:r w:rsidRPr="00862E81">
        <w:drawing>
          <wp:inline distT="0" distB="0" distL="0" distR="0" wp14:anchorId="2B4649C9" wp14:editId="644A8E68">
            <wp:extent cx="5943600" cy="35731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6550" w14:textId="77777777" w:rsidR="0065666A" w:rsidRDefault="0065666A" w:rsidP="00E654DF">
      <w:pPr>
        <w:rPr>
          <w:sz w:val="40"/>
          <w:szCs w:val="40"/>
        </w:rPr>
      </w:pPr>
    </w:p>
    <w:p w14:paraId="491560EE" w14:textId="77777777" w:rsidR="0065666A" w:rsidRDefault="0065666A" w:rsidP="00E654DF">
      <w:pPr>
        <w:rPr>
          <w:sz w:val="40"/>
          <w:szCs w:val="40"/>
        </w:rPr>
      </w:pPr>
    </w:p>
    <w:p w14:paraId="7AE43987" w14:textId="77777777" w:rsidR="0065666A" w:rsidRDefault="0065666A" w:rsidP="00E654DF">
      <w:pPr>
        <w:rPr>
          <w:sz w:val="40"/>
          <w:szCs w:val="40"/>
        </w:rPr>
      </w:pPr>
    </w:p>
    <w:p w14:paraId="64FFEBC6" w14:textId="77777777" w:rsidR="0065666A" w:rsidRDefault="0065666A" w:rsidP="00E654DF">
      <w:pPr>
        <w:rPr>
          <w:sz w:val="40"/>
          <w:szCs w:val="40"/>
        </w:rPr>
      </w:pPr>
    </w:p>
    <w:p w14:paraId="612A0D4A" w14:textId="77777777" w:rsidR="0065666A" w:rsidRDefault="0065666A" w:rsidP="00E654DF">
      <w:pPr>
        <w:rPr>
          <w:sz w:val="40"/>
          <w:szCs w:val="40"/>
        </w:rPr>
      </w:pPr>
    </w:p>
    <w:p w14:paraId="0C28AC94" w14:textId="77777777" w:rsidR="0065666A" w:rsidRDefault="0065666A" w:rsidP="00E654DF">
      <w:pPr>
        <w:rPr>
          <w:sz w:val="40"/>
          <w:szCs w:val="40"/>
        </w:rPr>
      </w:pPr>
    </w:p>
    <w:p w14:paraId="09219B93" w14:textId="77777777" w:rsidR="0065666A" w:rsidRDefault="0065666A" w:rsidP="00E654DF">
      <w:pPr>
        <w:rPr>
          <w:sz w:val="40"/>
          <w:szCs w:val="40"/>
        </w:rPr>
      </w:pPr>
    </w:p>
    <w:p w14:paraId="0D02803A" w14:textId="77777777" w:rsidR="0065666A" w:rsidRDefault="0065666A" w:rsidP="00E654DF">
      <w:pPr>
        <w:rPr>
          <w:sz w:val="40"/>
          <w:szCs w:val="40"/>
        </w:rPr>
      </w:pPr>
    </w:p>
    <w:p w14:paraId="6B23F5F8" w14:textId="0564F473" w:rsidR="00862E81" w:rsidRPr="003127EF" w:rsidRDefault="0065666A" w:rsidP="00E654DF">
      <w:pPr>
        <w:rPr>
          <w:sz w:val="32"/>
          <w:szCs w:val="32"/>
        </w:rPr>
      </w:pPr>
      <w:r w:rsidRPr="003127EF">
        <w:rPr>
          <w:sz w:val="32"/>
          <w:szCs w:val="32"/>
        </w:rPr>
        <w:lastRenderedPageBreak/>
        <w:t>Exercise-15</w:t>
      </w:r>
    </w:p>
    <w:p w14:paraId="154412F7" w14:textId="1A929886" w:rsidR="0065666A" w:rsidRDefault="0065666A" w:rsidP="00E654DF">
      <w:r>
        <w:t>Question-15.1</w:t>
      </w:r>
    </w:p>
    <w:p w14:paraId="4ED6353E" w14:textId="77777777" w:rsidR="005D01CE" w:rsidRDefault="0064659B" w:rsidP="00E654DF">
      <w:r>
        <w:t>Delete</w:t>
      </w:r>
      <w:r w:rsidR="005D01CE">
        <w:t xml:space="preserve"> Told Row</w:t>
      </w:r>
    </w:p>
    <w:p w14:paraId="766F3137" w14:textId="77777777" w:rsidR="005D01CE" w:rsidRDefault="005D01CE" w:rsidP="00E654DF">
      <w:proofErr w:type="gramStart"/>
      <w:r>
        <w:t>Output:-</w:t>
      </w:r>
      <w:proofErr w:type="gramEnd"/>
    </w:p>
    <w:p w14:paraId="2C3317AF" w14:textId="7A259C5E" w:rsidR="0065666A" w:rsidRDefault="005D01CE" w:rsidP="00E654DF">
      <w:r w:rsidRPr="005D01CE">
        <w:drawing>
          <wp:inline distT="0" distB="0" distL="0" distR="0" wp14:anchorId="0FECCB88" wp14:editId="38AE66FA">
            <wp:extent cx="5943600" cy="2125345"/>
            <wp:effectExtent l="0" t="0" r="0" b="8255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59B">
        <w:t xml:space="preserve"> </w:t>
      </w:r>
    </w:p>
    <w:p w14:paraId="64CF3299" w14:textId="72FACE57" w:rsidR="00862E81" w:rsidRDefault="005D01CE" w:rsidP="00E654DF">
      <w:r>
        <w:t>Question</w:t>
      </w:r>
      <w:r w:rsidR="00C37BE9">
        <w:t>-15.2</w:t>
      </w:r>
    </w:p>
    <w:p w14:paraId="16CBE8C9" w14:textId="79E35903" w:rsidR="002116B8" w:rsidRDefault="002116B8" w:rsidP="00E654DF">
      <w:r>
        <w:t>Delete Andrew Stanton.</w:t>
      </w:r>
    </w:p>
    <w:p w14:paraId="7104DBE2" w14:textId="5E28B5D5" w:rsidR="00C37BE9" w:rsidRDefault="00986D89" w:rsidP="00E654DF">
      <w:proofErr w:type="gramStart"/>
      <w:r>
        <w:t>Output:-</w:t>
      </w:r>
      <w:proofErr w:type="gramEnd"/>
    </w:p>
    <w:p w14:paraId="73373BDA" w14:textId="308FE54D" w:rsidR="002116B8" w:rsidRDefault="002116B8" w:rsidP="00E654DF">
      <w:r w:rsidRPr="002116B8">
        <w:drawing>
          <wp:inline distT="0" distB="0" distL="0" distR="0" wp14:anchorId="1B5C9111" wp14:editId="6D5F6C0F">
            <wp:extent cx="5943600" cy="1750060"/>
            <wp:effectExtent l="0" t="0" r="0" b="254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E7C0" w14:textId="77777777" w:rsidR="002116B8" w:rsidRDefault="002116B8" w:rsidP="00E654DF"/>
    <w:p w14:paraId="38D726B1" w14:textId="77777777" w:rsidR="002116B8" w:rsidRDefault="002116B8" w:rsidP="00E654DF"/>
    <w:p w14:paraId="1FB26E3F" w14:textId="77777777" w:rsidR="002116B8" w:rsidRDefault="002116B8" w:rsidP="00E654DF"/>
    <w:p w14:paraId="70751DC9" w14:textId="77777777" w:rsidR="002116B8" w:rsidRDefault="002116B8" w:rsidP="00E654DF"/>
    <w:p w14:paraId="424F6B91" w14:textId="77777777" w:rsidR="002116B8" w:rsidRDefault="002116B8" w:rsidP="00E654DF"/>
    <w:p w14:paraId="1D591F47" w14:textId="77777777" w:rsidR="002116B8" w:rsidRDefault="002116B8" w:rsidP="00E654DF"/>
    <w:p w14:paraId="63ED3CFE" w14:textId="26727EAB" w:rsidR="002116B8" w:rsidRPr="003127EF" w:rsidRDefault="002116B8" w:rsidP="00E654DF">
      <w:pPr>
        <w:rPr>
          <w:sz w:val="32"/>
          <w:szCs w:val="32"/>
        </w:rPr>
      </w:pPr>
      <w:r w:rsidRPr="003127EF">
        <w:rPr>
          <w:sz w:val="32"/>
          <w:szCs w:val="32"/>
        </w:rPr>
        <w:lastRenderedPageBreak/>
        <w:t>Exercise-16</w:t>
      </w:r>
    </w:p>
    <w:p w14:paraId="61BFCF14" w14:textId="689CDB1E" w:rsidR="002116B8" w:rsidRDefault="002116B8" w:rsidP="00E654DF">
      <w:r>
        <w:t>Question-16.1</w:t>
      </w:r>
    </w:p>
    <w:p w14:paraId="7932F43F" w14:textId="77777777" w:rsidR="00D124A8" w:rsidRPr="009703DB" w:rsidRDefault="00D124A8" w:rsidP="00D124A8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03DB">
        <w:rPr>
          <w:rFonts w:ascii="Segoe UI" w:eastAsia="Times New Roman" w:hAnsi="Segoe UI" w:cs="Segoe UI"/>
          <w:color w:val="333333"/>
          <w:sz w:val="24"/>
          <w:szCs w:val="24"/>
          <w:shd w:val="clear" w:color="auto" w:fill="E2E0D5"/>
        </w:rPr>
        <w:t>Create a new table named </w:t>
      </w:r>
      <w:r w:rsidRPr="009703DB">
        <w:rPr>
          <w:rFonts w:ascii="Courier New" w:eastAsia="Times New Roman" w:hAnsi="Courier New" w:cs="Courier New"/>
          <w:b/>
          <w:bCs/>
          <w:color w:val="444444"/>
          <w:sz w:val="25"/>
          <w:szCs w:val="25"/>
        </w:rPr>
        <w:t>Database</w:t>
      </w:r>
      <w:r w:rsidRPr="009703DB">
        <w:rPr>
          <w:rFonts w:ascii="Segoe UI" w:eastAsia="Times New Roman" w:hAnsi="Segoe UI" w:cs="Segoe UI"/>
          <w:color w:val="333333"/>
          <w:sz w:val="24"/>
          <w:szCs w:val="24"/>
          <w:shd w:val="clear" w:color="auto" w:fill="E2E0D5"/>
        </w:rPr>
        <w:t> with the following columns:</w:t>
      </w:r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br/>
      </w:r>
    </w:p>
    <w:p w14:paraId="32D10787" w14:textId="77777777" w:rsidR="00D124A8" w:rsidRPr="009703DB" w:rsidRDefault="00D124A8" w:rsidP="00D124A8">
      <w:pPr>
        <w:shd w:val="clear" w:color="auto" w:fill="E2E0D5"/>
        <w:spacing w:before="0" w:after="150" w:line="240" w:lineRule="auto"/>
        <w:rPr>
          <w:rFonts w:ascii="Segoe UI" w:eastAsia="Times New Roman" w:hAnsi="Segoe UI" w:cs="Segoe UI"/>
          <w:color w:val="333333"/>
          <w:sz w:val="24"/>
          <w:szCs w:val="24"/>
        </w:rPr>
      </w:pPr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t>– </w:t>
      </w:r>
      <w:r w:rsidRPr="009703DB">
        <w:rPr>
          <w:rFonts w:ascii="Courier New" w:eastAsia="Times New Roman" w:hAnsi="Courier New" w:cs="Courier New"/>
          <w:b/>
          <w:bCs/>
          <w:color w:val="444444"/>
          <w:sz w:val="25"/>
          <w:szCs w:val="25"/>
        </w:rPr>
        <w:t>Name</w:t>
      </w:r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t> A string (text) describing the name of the database</w:t>
      </w:r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br/>
        <w:t>– </w:t>
      </w:r>
      <w:r w:rsidRPr="009703DB">
        <w:rPr>
          <w:rFonts w:ascii="Courier New" w:eastAsia="Times New Roman" w:hAnsi="Courier New" w:cs="Courier New"/>
          <w:b/>
          <w:bCs/>
          <w:color w:val="444444"/>
          <w:sz w:val="25"/>
          <w:szCs w:val="25"/>
        </w:rPr>
        <w:t>Version</w:t>
      </w:r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t> A number (floating point) of the latest version of this database</w:t>
      </w:r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br/>
        <w:t>– </w:t>
      </w:r>
      <w:proofErr w:type="spellStart"/>
      <w:r w:rsidRPr="009703DB">
        <w:rPr>
          <w:rFonts w:ascii="Courier New" w:eastAsia="Times New Roman" w:hAnsi="Courier New" w:cs="Courier New"/>
          <w:b/>
          <w:bCs/>
          <w:color w:val="444444"/>
          <w:sz w:val="25"/>
          <w:szCs w:val="25"/>
        </w:rPr>
        <w:t>Download_count</w:t>
      </w:r>
      <w:proofErr w:type="spellEnd"/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t> </w:t>
      </w:r>
      <w:proofErr w:type="gramStart"/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t>An</w:t>
      </w:r>
      <w:proofErr w:type="gramEnd"/>
      <w:r w:rsidRPr="009703DB">
        <w:rPr>
          <w:rFonts w:ascii="Segoe UI" w:eastAsia="Times New Roman" w:hAnsi="Segoe UI" w:cs="Segoe UI"/>
          <w:color w:val="333333"/>
          <w:sz w:val="24"/>
          <w:szCs w:val="24"/>
        </w:rPr>
        <w:t xml:space="preserve"> integer count of the number of times this database was downloaded</w:t>
      </w:r>
    </w:p>
    <w:p w14:paraId="5CC12846" w14:textId="77777777" w:rsidR="00D124A8" w:rsidRDefault="00D124A8" w:rsidP="00E654DF"/>
    <w:p w14:paraId="48954EF9" w14:textId="0D0F35E2" w:rsidR="009703DB" w:rsidRDefault="009703DB" w:rsidP="00E654DF">
      <w:proofErr w:type="gramStart"/>
      <w:r>
        <w:t>Output:-</w:t>
      </w:r>
      <w:proofErr w:type="gramEnd"/>
    </w:p>
    <w:p w14:paraId="4FF5F877" w14:textId="500A092B" w:rsidR="00D124A8" w:rsidRDefault="0025716A" w:rsidP="00E654DF">
      <w:r w:rsidRPr="0025716A">
        <w:drawing>
          <wp:inline distT="0" distB="0" distL="0" distR="0" wp14:anchorId="2C0E85D2" wp14:editId="20E042A3">
            <wp:extent cx="5943600" cy="29692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AF5C" w14:textId="77777777" w:rsidR="002116B8" w:rsidRDefault="002116B8" w:rsidP="00E654DF"/>
    <w:p w14:paraId="6B7A3595" w14:textId="77777777" w:rsidR="002116B8" w:rsidRDefault="002116B8" w:rsidP="00E654DF"/>
    <w:p w14:paraId="6FA9DD1B" w14:textId="77777777" w:rsidR="00CB450D" w:rsidRDefault="00CB450D" w:rsidP="00E654DF"/>
    <w:p w14:paraId="6EA8302E" w14:textId="77777777" w:rsidR="00CB450D" w:rsidRDefault="00CB450D" w:rsidP="00E654DF"/>
    <w:p w14:paraId="4163967A" w14:textId="77777777" w:rsidR="00CB450D" w:rsidRDefault="00CB450D" w:rsidP="00E654DF"/>
    <w:p w14:paraId="5D5F9F6A" w14:textId="77777777" w:rsidR="00CB450D" w:rsidRDefault="00CB450D" w:rsidP="00E654DF"/>
    <w:p w14:paraId="464778B2" w14:textId="77777777" w:rsidR="00CB450D" w:rsidRDefault="00CB450D" w:rsidP="00E654DF"/>
    <w:p w14:paraId="513D1F37" w14:textId="77777777" w:rsidR="00CB450D" w:rsidRDefault="00CB450D" w:rsidP="00E654DF"/>
    <w:p w14:paraId="1CAFE102" w14:textId="77777777" w:rsidR="00CB450D" w:rsidRDefault="00CB450D" w:rsidP="00E654DF"/>
    <w:p w14:paraId="36A586B9" w14:textId="30E357E6" w:rsidR="00862E81" w:rsidRPr="003127EF" w:rsidRDefault="00CF5BA3" w:rsidP="00E654DF">
      <w:pPr>
        <w:rPr>
          <w:sz w:val="32"/>
          <w:szCs w:val="32"/>
        </w:rPr>
      </w:pPr>
      <w:r w:rsidRPr="003127EF">
        <w:rPr>
          <w:sz w:val="32"/>
          <w:szCs w:val="32"/>
        </w:rPr>
        <w:lastRenderedPageBreak/>
        <w:t>Exercise-17</w:t>
      </w:r>
    </w:p>
    <w:p w14:paraId="20809A3E" w14:textId="1C129889" w:rsidR="00CF5BA3" w:rsidRDefault="00CF5BA3" w:rsidP="00E654DF">
      <w:r>
        <w:t>Question-17.1</w:t>
      </w:r>
    </w:p>
    <w:p w14:paraId="468B3B34" w14:textId="168A45B6" w:rsidR="007A4295" w:rsidRDefault="007A4295" w:rsidP="00E654DF">
      <w:r>
        <w:t xml:space="preserve">Add column named </w:t>
      </w:r>
      <w:proofErr w:type="spellStart"/>
      <w:r>
        <w:t>aspect_ratio</w:t>
      </w:r>
      <w:proofErr w:type="spellEnd"/>
      <w:r>
        <w:t>.</w:t>
      </w:r>
    </w:p>
    <w:p w14:paraId="355E7B92" w14:textId="0BADB4FB" w:rsidR="0004439B" w:rsidRDefault="00CB450D" w:rsidP="00E654DF">
      <w:proofErr w:type="gramStart"/>
      <w:r>
        <w:t>Output:-</w:t>
      </w:r>
      <w:proofErr w:type="gramEnd"/>
    </w:p>
    <w:p w14:paraId="2945EC8F" w14:textId="78E99543" w:rsidR="00CB450D" w:rsidRDefault="00CB450D" w:rsidP="00E654DF">
      <w:r w:rsidRPr="00CB450D">
        <w:drawing>
          <wp:inline distT="0" distB="0" distL="0" distR="0" wp14:anchorId="34102C25" wp14:editId="1A459314">
            <wp:extent cx="5943600" cy="27641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B06D" w14:textId="61413F0D" w:rsidR="0004439B" w:rsidRDefault="003B4B07" w:rsidP="00E654DF">
      <w:r>
        <w:t>Question-17.2</w:t>
      </w:r>
    </w:p>
    <w:p w14:paraId="704ED4CC" w14:textId="1F301E68" w:rsidR="00DA5EAC" w:rsidRDefault="00DA5EAC" w:rsidP="00E654DF">
      <w:r>
        <w:t>Add Column to that table.</w:t>
      </w:r>
    </w:p>
    <w:p w14:paraId="2586AFAB" w14:textId="1E30D6A3" w:rsidR="0004439B" w:rsidRDefault="00DA5EAC" w:rsidP="00E654DF">
      <w:proofErr w:type="gramStart"/>
      <w:r>
        <w:t>Output:-</w:t>
      </w:r>
      <w:proofErr w:type="gramEnd"/>
    </w:p>
    <w:p w14:paraId="6AAAF094" w14:textId="478A83F8" w:rsidR="00DA5EAC" w:rsidRDefault="00DA5EAC" w:rsidP="00E654DF">
      <w:r w:rsidRPr="00DA5EAC">
        <w:drawing>
          <wp:inline distT="0" distB="0" distL="0" distR="0" wp14:anchorId="27F5ADAB" wp14:editId="47A04738">
            <wp:extent cx="5943600" cy="21920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79EA" w14:textId="77777777" w:rsidR="0004439B" w:rsidRDefault="0004439B" w:rsidP="00E654DF"/>
    <w:p w14:paraId="330DA516" w14:textId="77777777" w:rsidR="0004439B" w:rsidRDefault="0004439B" w:rsidP="00E654DF"/>
    <w:p w14:paraId="1A268E82" w14:textId="77777777" w:rsidR="0004439B" w:rsidRDefault="0004439B" w:rsidP="00E654DF"/>
    <w:p w14:paraId="310C796E" w14:textId="719954E4" w:rsidR="0004439B" w:rsidRPr="003127EF" w:rsidRDefault="00352BB8" w:rsidP="00E654DF">
      <w:pPr>
        <w:rPr>
          <w:sz w:val="32"/>
          <w:szCs w:val="32"/>
        </w:rPr>
      </w:pPr>
      <w:r w:rsidRPr="003127EF">
        <w:rPr>
          <w:sz w:val="32"/>
          <w:szCs w:val="32"/>
        </w:rPr>
        <w:lastRenderedPageBreak/>
        <w:t>Exercise-18</w:t>
      </w:r>
    </w:p>
    <w:p w14:paraId="0C63F2CC" w14:textId="0CD340C9" w:rsidR="00352BB8" w:rsidRDefault="00352BB8" w:rsidP="00E654DF">
      <w:r>
        <w:t>Question-18.1</w:t>
      </w:r>
    </w:p>
    <w:p w14:paraId="5A98EECC" w14:textId="5880F349" w:rsidR="005B7800" w:rsidRDefault="005B7800" w:rsidP="00E654DF">
      <w:r>
        <w:t xml:space="preserve">Drop </w:t>
      </w:r>
      <w:r w:rsidR="006B2AE3">
        <w:t xml:space="preserve">Movies </w:t>
      </w:r>
      <w:r>
        <w:t>Table</w:t>
      </w:r>
      <w:r w:rsidR="00B746CE">
        <w:t>.</w:t>
      </w:r>
    </w:p>
    <w:p w14:paraId="02C57EF3" w14:textId="691040BD" w:rsidR="00B746CE" w:rsidRDefault="00B746CE" w:rsidP="00E654DF">
      <w:proofErr w:type="gramStart"/>
      <w:r>
        <w:t>Output:-</w:t>
      </w:r>
      <w:proofErr w:type="gramEnd"/>
    </w:p>
    <w:p w14:paraId="57B281B7" w14:textId="00C259DA" w:rsidR="00B746CE" w:rsidRDefault="006B2AE3" w:rsidP="00E654DF">
      <w:r w:rsidRPr="006B2AE3">
        <w:drawing>
          <wp:inline distT="0" distB="0" distL="0" distR="0" wp14:anchorId="3AFDBF23" wp14:editId="267432D9">
            <wp:extent cx="5943600" cy="3016885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E1F" w14:textId="77777777" w:rsidR="0004439B" w:rsidRDefault="0004439B" w:rsidP="00E654DF"/>
    <w:p w14:paraId="14475373" w14:textId="77777777" w:rsidR="0081666F" w:rsidRDefault="0081666F" w:rsidP="00E654DF"/>
    <w:p w14:paraId="6A3E6730" w14:textId="77777777" w:rsidR="0081666F" w:rsidRDefault="0081666F" w:rsidP="00E654DF"/>
    <w:p w14:paraId="4463ECED" w14:textId="77777777" w:rsidR="0081666F" w:rsidRDefault="0081666F" w:rsidP="00E654DF"/>
    <w:p w14:paraId="351E5F6A" w14:textId="77777777" w:rsidR="0081666F" w:rsidRDefault="0081666F" w:rsidP="00E654DF"/>
    <w:p w14:paraId="36467ADB" w14:textId="77777777" w:rsidR="0081666F" w:rsidRDefault="0081666F" w:rsidP="00E654DF"/>
    <w:p w14:paraId="6BF61550" w14:textId="77777777" w:rsidR="0081666F" w:rsidRDefault="0081666F" w:rsidP="00E654DF"/>
    <w:p w14:paraId="43204317" w14:textId="77777777" w:rsidR="0081666F" w:rsidRDefault="0081666F" w:rsidP="00E654DF"/>
    <w:p w14:paraId="5FCB530C" w14:textId="77777777" w:rsidR="0081666F" w:rsidRDefault="0081666F" w:rsidP="00E654DF"/>
    <w:p w14:paraId="5F236A99" w14:textId="77777777" w:rsidR="0081666F" w:rsidRDefault="0081666F" w:rsidP="00E654DF"/>
    <w:p w14:paraId="3817BEFB" w14:textId="77777777" w:rsidR="0081666F" w:rsidRDefault="0081666F" w:rsidP="00E654DF"/>
    <w:p w14:paraId="4BFD379D" w14:textId="77777777" w:rsidR="0081666F" w:rsidRDefault="0081666F" w:rsidP="00E654DF"/>
    <w:p w14:paraId="0175500A" w14:textId="77777777" w:rsidR="0081666F" w:rsidRDefault="0081666F" w:rsidP="00E654DF"/>
    <w:p w14:paraId="2803746F" w14:textId="4C4B57D4" w:rsidR="00870957" w:rsidRDefault="00741A3F" w:rsidP="00E654DF">
      <w:r>
        <w:t>Question</w:t>
      </w:r>
      <w:r w:rsidR="00870957">
        <w:t>-18.2</w:t>
      </w:r>
    </w:p>
    <w:p w14:paraId="022D4D6C" w14:textId="6A8B6996" w:rsidR="0004439B" w:rsidRDefault="00681EB8" w:rsidP="00E654DF">
      <w:r>
        <w:t xml:space="preserve">Drop </w:t>
      </w:r>
      <w:r w:rsidR="006B2AE3">
        <w:t>Box office</w:t>
      </w:r>
      <w:r>
        <w:t xml:space="preserve"> </w:t>
      </w:r>
      <w:proofErr w:type="gramStart"/>
      <w:r>
        <w:t>Table</w:t>
      </w:r>
      <w:proofErr w:type="gramEnd"/>
    </w:p>
    <w:p w14:paraId="541BD003" w14:textId="58B6EDD6" w:rsidR="00870957" w:rsidRDefault="00870957" w:rsidP="00E654DF">
      <w:proofErr w:type="gramStart"/>
      <w:r>
        <w:t>Output:-</w:t>
      </w:r>
      <w:proofErr w:type="gramEnd"/>
    </w:p>
    <w:p w14:paraId="21DCF27B" w14:textId="5FB501F5" w:rsidR="006B2AE3" w:rsidRDefault="0081666F" w:rsidP="00E654DF">
      <w:r w:rsidRPr="0081666F">
        <w:drawing>
          <wp:inline distT="0" distB="0" distL="0" distR="0" wp14:anchorId="3E190346" wp14:editId="2FE86E84">
            <wp:extent cx="5943600" cy="280924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0E5" w14:textId="77777777" w:rsidR="00741A3F" w:rsidRDefault="00741A3F" w:rsidP="00E654DF"/>
    <w:p w14:paraId="0D56EFED" w14:textId="77777777" w:rsidR="00487A66" w:rsidRDefault="00487A66" w:rsidP="00E654DF"/>
    <w:p w14:paraId="1B632823" w14:textId="77777777" w:rsidR="00487A66" w:rsidRDefault="00487A66" w:rsidP="00E654DF"/>
    <w:p w14:paraId="25DF3435" w14:textId="77777777" w:rsidR="00FD08C1" w:rsidRPr="00FD08C1" w:rsidRDefault="00FD08C1" w:rsidP="00FD08C1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</w:rPr>
      </w:pPr>
    </w:p>
    <w:p w14:paraId="73DFE8D9" w14:textId="2C94CD91" w:rsidR="00027809" w:rsidRDefault="00027809" w:rsidP="00E654DF"/>
    <w:p w14:paraId="41096C97" w14:textId="77777777" w:rsidR="00BD30B5" w:rsidRDefault="00BD30B5" w:rsidP="00E654DF"/>
    <w:p w14:paraId="53B602EE" w14:textId="77777777" w:rsidR="00BD30B5" w:rsidRDefault="00BD30B5" w:rsidP="00E654DF"/>
    <w:p w14:paraId="4960E2BC" w14:textId="77777777" w:rsidR="00BD30B5" w:rsidRDefault="00BD30B5" w:rsidP="00E654DF"/>
    <w:p w14:paraId="53977B90" w14:textId="77777777" w:rsidR="00BD30B5" w:rsidRDefault="00BD30B5" w:rsidP="00E654DF"/>
    <w:p w14:paraId="53A3A4EE" w14:textId="77777777" w:rsidR="00BD30B5" w:rsidRDefault="00BD30B5" w:rsidP="00E654DF"/>
    <w:p w14:paraId="29AB95DA" w14:textId="77777777" w:rsidR="00BD30B5" w:rsidRDefault="00BD30B5" w:rsidP="00E654DF"/>
    <w:p w14:paraId="298D9201" w14:textId="77777777" w:rsidR="00BD30B5" w:rsidRPr="00E654DF" w:rsidRDefault="00BD30B5" w:rsidP="00E654DF"/>
    <w:sectPr w:rsidR="00BD30B5" w:rsidRPr="00E654DF" w:rsidSect="00DD5358">
      <w:pgSz w:w="12240" w:h="15840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B630D" w14:textId="77777777" w:rsidR="00E65D9B" w:rsidRDefault="00E65D9B">
      <w:pPr>
        <w:spacing w:line="240" w:lineRule="auto"/>
      </w:pPr>
      <w:r>
        <w:separator/>
      </w:r>
    </w:p>
  </w:endnote>
  <w:endnote w:type="continuationSeparator" w:id="0">
    <w:p w14:paraId="6FC6262A" w14:textId="77777777" w:rsidR="00E65D9B" w:rsidRDefault="00E65D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31C4E" w14:textId="77777777" w:rsidR="00E65D9B" w:rsidRDefault="00E65D9B">
      <w:pPr>
        <w:spacing w:line="240" w:lineRule="auto"/>
      </w:pPr>
      <w:r>
        <w:separator/>
      </w:r>
    </w:p>
  </w:footnote>
  <w:footnote w:type="continuationSeparator" w:id="0">
    <w:p w14:paraId="22592211" w14:textId="77777777" w:rsidR="00E65D9B" w:rsidRDefault="00E65D9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366CEE"/>
    <w:multiLevelType w:val="multilevel"/>
    <w:tmpl w:val="90D00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C46C3E"/>
    <w:multiLevelType w:val="multilevel"/>
    <w:tmpl w:val="853E0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5C617A"/>
    <w:multiLevelType w:val="multilevel"/>
    <w:tmpl w:val="88B4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9728C7"/>
    <w:multiLevelType w:val="multilevel"/>
    <w:tmpl w:val="23BAD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5A2930"/>
    <w:multiLevelType w:val="multilevel"/>
    <w:tmpl w:val="A1466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1325478252">
    <w:abstractNumId w:val="15"/>
  </w:num>
  <w:num w:numId="2" w16cid:durableId="2050295100">
    <w:abstractNumId w:val="15"/>
    <w:lvlOverride w:ilvl="0">
      <w:startOverride w:val="1"/>
    </w:lvlOverride>
  </w:num>
  <w:num w:numId="3" w16cid:durableId="868495541">
    <w:abstractNumId w:val="15"/>
  </w:num>
  <w:num w:numId="4" w16cid:durableId="2065174698">
    <w:abstractNumId w:val="15"/>
    <w:lvlOverride w:ilvl="0">
      <w:startOverride w:val="1"/>
    </w:lvlOverride>
  </w:num>
  <w:num w:numId="5" w16cid:durableId="1919778339">
    <w:abstractNumId w:val="8"/>
  </w:num>
  <w:num w:numId="6" w16cid:durableId="50542499">
    <w:abstractNumId w:val="15"/>
    <w:lvlOverride w:ilvl="0">
      <w:startOverride w:val="1"/>
    </w:lvlOverride>
  </w:num>
  <w:num w:numId="7" w16cid:durableId="14099849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24890069">
    <w:abstractNumId w:val="9"/>
  </w:num>
  <w:num w:numId="9" w16cid:durableId="723585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034390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15344286">
    <w:abstractNumId w:val="7"/>
  </w:num>
  <w:num w:numId="12" w16cid:durableId="522862025">
    <w:abstractNumId w:val="6"/>
  </w:num>
  <w:num w:numId="13" w16cid:durableId="532688266">
    <w:abstractNumId w:val="5"/>
  </w:num>
  <w:num w:numId="14" w16cid:durableId="139275385">
    <w:abstractNumId w:val="4"/>
  </w:num>
  <w:num w:numId="15" w16cid:durableId="200242825">
    <w:abstractNumId w:val="3"/>
  </w:num>
  <w:num w:numId="16" w16cid:durableId="638876487">
    <w:abstractNumId w:val="2"/>
  </w:num>
  <w:num w:numId="17" w16cid:durableId="426001215">
    <w:abstractNumId w:val="1"/>
  </w:num>
  <w:num w:numId="18" w16cid:durableId="862355431">
    <w:abstractNumId w:val="0"/>
  </w:num>
  <w:num w:numId="19" w16cid:durableId="173761734">
    <w:abstractNumId w:val="13"/>
  </w:num>
  <w:num w:numId="20" w16cid:durableId="449934325">
    <w:abstractNumId w:val="10"/>
  </w:num>
  <w:num w:numId="21" w16cid:durableId="1083255822">
    <w:abstractNumId w:val="11"/>
  </w:num>
  <w:num w:numId="22" w16cid:durableId="90054452">
    <w:abstractNumId w:val="12"/>
  </w:num>
  <w:num w:numId="23" w16cid:durableId="7670001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8E"/>
    <w:rsid w:val="00007202"/>
    <w:rsid w:val="000150E9"/>
    <w:rsid w:val="000233F8"/>
    <w:rsid w:val="000272F1"/>
    <w:rsid w:val="00027809"/>
    <w:rsid w:val="00030E3C"/>
    <w:rsid w:val="000342FD"/>
    <w:rsid w:val="0004439B"/>
    <w:rsid w:val="000678EF"/>
    <w:rsid w:val="00072D27"/>
    <w:rsid w:val="00081EB6"/>
    <w:rsid w:val="0008342F"/>
    <w:rsid w:val="00083C22"/>
    <w:rsid w:val="00086E87"/>
    <w:rsid w:val="000871A8"/>
    <w:rsid w:val="000A036B"/>
    <w:rsid w:val="000A0A5E"/>
    <w:rsid w:val="000B40A7"/>
    <w:rsid w:val="000C0625"/>
    <w:rsid w:val="000D0E4A"/>
    <w:rsid w:val="000F11B9"/>
    <w:rsid w:val="000F1B02"/>
    <w:rsid w:val="00102341"/>
    <w:rsid w:val="00105960"/>
    <w:rsid w:val="001073CE"/>
    <w:rsid w:val="00111A5D"/>
    <w:rsid w:val="00116247"/>
    <w:rsid w:val="00121553"/>
    <w:rsid w:val="00124088"/>
    <w:rsid w:val="00130D68"/>
    <w:rsid w:val="00131CAB"/>
    <w:rsid w:val="00135386"/>
    <w:rsid w:val="0014135B"/>
    <w:rsid w:val="001550D0"/>
    <w:rsid w:val="001C2CAB"/>
    <w:rsid w:val="001D0BD1"/>
    <w:rsid w:val="001E0169"/>
    <w:rsid w:val="002017AC"/>
    <w:rsid w:val="002116B8"/>
    <w:rsid w:val="002223DB"/>
    <w:rsid w:val="00225266"/>
    <w:rsid w:val="002359ED"/>
    <w:rsid w:val="00243CCE"/>
    <w:rsid w:val="00245609"/>
    <w:rsid w:val="00252520"/>
    <w:rsid w:val="0025716A"/>
    <w:rsid w:val="002625F9"/>
    <w:rsid w:val="002631F7"/>
    <w:rsid w:val="0026484A"/>
    <w:rsid w:val="0026504D"/>
    <w:rsid w:val="00266DAE"/>
    <w:rsid w:val="00276926"/>
    <w:rsid w:val="0028465C"/>
    <w:rsid w:val="0029536A"/>
    <w:rsid w:val="002A67C8"/>
    <w:rsid w:val="002B40B7"/>
    <w:rsid w:val="002C11B1"/>
    <w:rsid w:val="002C4777"/>
    <w:rsid w:val="002C5D75"/>
    <w:rsid w:val="002C5F94"/>
    <w:rsid w:val="002D0B01"/>
    <w:rsid w:val="002D0C4E"/>
    <w:rsid w:val="002F61A8"/>
    <w:rsid w:val="00301789"/>
    <w:rsid w:val="003127EF"/>
    <w:rsid w:val="003159DC"/>
    <w:rsid w:val="00325194"/>
    <w:rsid w:val="00347075"/>
    <w:rsid w:val="00352BB8"/>
    <w:rsid w:val="00356049"/>
    <w:rsid w:val="00364FE1"/>
    <w:rsid w:val="003661DD"/>
    <w:rsid w:val="003728E3"/>
    <w:rsid w:val="003962D3"/>
    <w:rsid w:val="003B4B07"/>
    <w:rsid w:val="003C7D9D"/>
    <w:rsid w:val="003D7463"/>
    <w:rsid w:val="003E3A63"/>
    <w:rsid w:val="003F7CCB"/>
    <w:rsid w:val="00404E1E"/>
    <w:rsid w:val="004106E4"/>
    <w:rsid w:val="004241A1"/>
    <w:rsid w:val="004444D3"/>
    <w:rsid w:val="00447417"/>
    <w:rsid w:val="00457BEB"/>
    <w:rsid w:val="00461B2E"/>
    <w:rsid w:val="0046404D"/>
    <w:rsid w:val="00480F9E"/>
    <w:rsid w:val="0048239E"/>
    <w:rsid w:val="00482CFC"/>
    <w:rsid w:val="00487996"/>
    <w:rsid w:val="00487A66"/>
    <w:rsid w:val="00491910"/>
    <w:rsid w:val="004A296A"/>
    <w:rsid w:val="004A2AF6"/>
    <w:rsid w:val="004A3D03"/>
    <w:rsid w:val="004B6D7F"/>
    <w:rsid w:val="004C1AC3"/>
    <w:rsid w:val="004D785F"/>
    <w:rsid w:val="004E744B"/>
    <w:rsid w:val="004F34AA"/>
    <w:rsid w:val="004F6C8B"/>
    <w:rsid w:val="004F7760"/>
    <w:rsid w:val="005015A7"/>
    <w:rsid w:val="005037DB"/>
    <w:rsid w:val="00514AEE"/>
    <w:rsid w:val="00520AC9"/>
    <w:rsid w:val="00527831"/>
    <w:rsid w:val="00561F9A"/>
    <w:rsid w:val="00566B8E"/>
    <w:rsid w:val="00573CAF"/>
    <w:rsid w:val="00585211"/>
    <w:rsid w:val="00594254"/>
    <w:rsid w:val="005B6EB8"/>
    <w:rsid w:val="005B7800"/>
    <w:rsid w:val="005B7D90"/>
    <w:rsid w:val="005C5EED"/>
    <w:rsid w:val="005D01CE"/>
    <w:rsid w:val="005F0840"/>
    <w:rsid w:val="00600FE5"/>
    <w:rsid w:val="006069C5"/>
    <w:rsid w:val="006146A4"/>
    <w:rsid w:val="00614CAB"/>
    <w:rsid w:val="00615F66"/>
    <w:rsid w:val="00633BC0"/>
    <w:rsid w:val="00645DEE"/>
    <w:rsid w:val="0064659B"/>
    <w:rsid w:val="00654D49"/>
    <w:rsid w:val="0065666A"/>
    <w:rsid w:val="00661C21"/>
    <w:rsid w:val="00661DE5"/>
    <w:rsid w:val="00664C41"/>
    <w:rsid w:val="006706DE"/>
    <w:rsid w:val="00681EB8"/>
    <w:rsid w:val="006902EA"/>
    <w:rsid w:val="0069487E"/>
    <w:rsid w:val="006A648B"/>
    <w:rsid w:val="006B0B82"/>
    <w:rsid w:val="006B17DD"/>
    <w:rsid w:val="006B2AE3"/>
    <w:rsid w:val="006B7EF2"/>
    <w:rsid w:val="006C3B5F"/>
    <w:rsid w:val="006C5336"/>
    <w:rsid w:val="006D203D"/>
    <w:rsid w:val="006D3A72"/>
    <w:rsid w:val="006E56BD"/>
    <w:rsid w:val="006F02A9"/>
    <w:rsid w:val="006F53EE"/>
    <w:rsid w:val="006F78FA"/>
    <w:rsid w:val="00705431"/>
    <w:rsid w:val="00717507"/>
    <w:rsid w:val="0072474D"/>
    <w:rsid w:val="007263B8"/>
    <w:rsid w:val="00726D9C"/>
    <w:rsid w:val="00726F2C"/>
    <w:rsid w:val="00733F0C"/>
    <w:rsid w:val="00736D30"/>
    <w:rsid w:val="007378F1"/>
    <w:rsid w:val="007403C6"/>
    <w:rsid w:val="00741A3F"/>
    <w:rsid w:val="00742FF3"/>
    <w:rsid w:val="007435C0"/>
    <w:rsid w:val="00745E50"/>
    <w:rsid w:val="007470F7"/>
    <w:rsid w:val="00777611"/>
    <w:rsid w:val="00794B27"/>
    <w:rsid w:val="007A3648"/>
    <w:rsid w:val="007A4295"/>
    <w:rsid w:val="007A73CB"/>
    <w:rsid w:val="007A7846"/>
    <w:rsid w:val="007B2795"/>
    <w:rsid w:val="007E389A"/>
    <w:rsid w:val="007F66F5"/>
    <w:rsid w:val="00802EE6"/>
    <w:rsid w:val="00812400"/>
    <w:rsid w:val="0081666F"/>
    <w:rsid w:val="0082203C"/>
    <w:rsid w:val="008360A8"/>
    <w:rsid w:val="00837B13"/>
    <w:rsid w:val="008416E0"/>
    <w:rsid w:val="00843BE3"/>
    <w:rsid w:val="0085006B"/>
    <w:rsid w:val="00852F61"/>
    <w:rsid w:val="00853E64"/>
    <w:rsid w:val="008579A0"/>
    <w:rsid w:val="00862E81"/>
    <w:rsid w:val="00870957"/>
    <w:rsid w:val="008727F1"/>
    <w:rsid w:val="00892B78"/>
    <w:rsid w:val="00895251"/>
    <w:rsid w:val="008962A7"/>
    <w:rsid w:val="00897BFF"/>
    <w:rsid w:val="008A265C"/>
    <w:rsid w:val="008C4CA5"/>
    <w:rsid w:val="008C61B9"/>
    <w:rsid w:val="00903305"/>
    <w:rsid w:val="00912477"/>
    <w:rsid w:val="009139AF"/>
    <w:rsid w:val="00914242"/>
    <w:rsid w:val="00923100"/>
    <w:rsid w:val="00924717"/>
    <w:rsid w:val="00943340"/>
    <w:rsid w:val="00943B06"/>
    <w:rsid w:val="00945864"/>
    <w:rsid w:val="009678B9"/>
    <w:rsid w:val="009703DB"/>
    <w:rsid w:val="009806F4"/>
    <w:rsid w:val="009819AC"/>
    <w:rsid w:val="009853E9"/>
    <w:rsid w:val="00986D89"/>
    <w:rsid w:val="00996E16"/>
    <w:rsid w:val="009A034B"/>
    <w:rsid w:val="009B2553"/>
    <w:rsid w:val="009B69C5"/>
    <w:rsid w:val="009D3947"/>
    <w:rsid w:val="009E55C6"/>
    <w:rsid w:val="009F72A7"/>
    <w:rsid w:val="00A119D9"/>
    <w:rsid w:val="00A1309F"/>
    <w:rsid w:val="00A21BED"/>
    <w:rsid w:val="00A246DC"/>
    <w:rsid w:val="00A27D99"/>
    <w:rsid w:val="00A4738E"/>
    <w:rsid w:val="00A47A10"/>
    <w:rsid w:val="00A60D92"/>
    <w:rsid w:val="00A849A0"/>
    <w:rsid w:val="00A86EAC"/>
    <w:rsid w:val="00A923E7"/>
    <w:rsid w:val="00A94CB8"/>
    <w:rsid w:val="00AA661C"/>
    <w:rsid w:val="00AB3F76"/>
    <w:rsid w:val="00AB5347"/>
    <w:rsid w:val="00AC2F58"/>
    <w:rsid w:val="00AD640F"/>
    <w:rsid w:val="00AE4E89"/>
    <w:rsid w:val="00AF1532"/>
    <w:rsid w:val="00B077A3"/>
    <w:rsid w:val="00B221B6"/>
    <w:rsid w:val="00B2311E"/>
    <w:rsid w:val="00B2554A"/>
    <w:rsid w:val="00B369B4"/>
    <w:rsid w:val="00B3780F"/>
    <w:rsid w:val="00B40165"/>
    <w:rsid w:val="00B53817"/>
    <w:rsid w:val="00B61F85"/>
    <w:rsid w:val="00B746CE"/>
    <w:rsid w:val="00B97197"/>
    <w:rsid w:val="00BA15AC"/>
    <w:rsid w:val="00BA3CC7"/>
    <w:rsid w:val="00BB65E5"/>
    <w:rsid w:val="00BD30B5"/>
    <w:rsid w:val="00BE6D68"/>
    <w:rsid w:val="00BF330B"/>
    <w:rsid w:val="00BF457D"/>
    <w:rsid w:val="00BF4775"/>
    <w:rsid w:val="00BF4D40"/>
    <w:rsid w:val="00BF5155"/>
    <w:rsid w:val="00C228CC"/>
    <w:rsid w:val="00C37BE9"/>
    <w:rsid w:val="00C72626"/>
    <w:rsid w:val="00C972AD"/>
    <w:rsid w:val="00CA0C45"/>
    <w:rsid w:val="00CA2FBC"/>
    <w:rsid w:val="00CB1D0E"/>
    <w:rsid w:val="00CB450D"/>
    <w:rsid w:val="00CC108B"/>
    <w:rsid w:val="00CC3AB0"/>
    <w:rsid w:val="00CD4A9C"/>
    <w:rsid w:val="00CE60F0"/>
    <w:rsid w:val="00CF12AE"/>
    <w:rsid w:val="00CF5BA3"/>
    <w:rsid w:val="00D00954"/>
    <w:rsid w:val="00D105E7"/>
    <w:rsid w:val="00D124A8"/>
    <w:rsid w:val="00D13A82"/>
    <w:rsid w:val="00D1628D"/>
    <w:rsid w:val="00D1798D"/>
    <w:rsid w:val="00D44ACA"/>
    <w:rsid w:val="00D57E05"/>
    <w:rsid w:val="00D77097"/>
    <w:rsid w:val="00D80997"/>
    <w:rsid w:val="00D902A4"/>
    <w:rsid w:val="00D90C15"/>
    <w:rsid w:val="00DA5EAC"/>
    <w:rsid w:val="00DB2323"/>
    <w:rsid w:val="00DB331E"/>
    <w:rsid w:val="00DC0931"/>
    <w:rsid w:val="00DC4E21"/>
    <w:rsid w:val="00DD5358"/>
    <w:rsid w:val="00DD59F9"/>
    <w:rsid w:val="00E00F37"/>
    <w:rsid w:val="00E02B45"/>
    <w:rsid w:val="00E224A0"/>
    <w:rsid w:val="00E254F0"/>
    <w:rsid w:val="00E4313F"/>
    <w:rsid w:val="00E51168"/>
    <w:rsid w:val="00E55B4B"/>
    <w:rsid w:val="00E55FC7"/>
    <w:rsid w:val="00E62F05"/>
    <w:rsid w:val="00E654DF"/>
    <w:rsid w:val="00E65D9B"/>
    <w:rsid w:val="00E72A21"/>
    <w:rsid w:val="00E7715A"/>
    <w:rsid w:val="00E90808"/>
    <w:rsid w:val="00EA63A7"/>
    <w:rsid w:val="00EB700D"/>
    <w:rsid w:val="00EC15D0"/>
    <w:rsid w:val="00EC7713"/>
    <w:rsid w:val="00EE2AB6"/>
    <w:rsid w:val="00EF41DA"/>
    <w:rsid w:val="00F06E68"/>
    <w:rsid w:val="00F0735C"/>
    <w:rsid w:val="00F2658F"/>
    <w:rsid w:val="00F33B83"/>
    <w:rsid w:val="00F34403"/>
    <w:rsid w:val="00F41B42"/>
    <w:rsid w:val="00F52F78"/>
    <w:rsid w:val="00F54BD0"/>
    <w:rsid w:val="00F620CE"/>
    <w:rsid w:val="00F633E4"/>
    <w:rsid w:val="00F90FD5"/>
    <w:rsid w:val="00F973B4"/>
    <w:rsid w:val="00FB3BB2"/>
    <w:rsid w:val="00FB4ECF"/>
    <w:rsid w:val="00FD08C1"/>
    <w:rsid w:val="00FE0B96"/>
    <w:rsid w:val="00FE670E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6C6F57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paragraph" w:customStyle="1" w:styleId="active">
    <w:name w:val="active"/>
    <w:basedOn w:val="Normal"/>
    <w:rsid w:val="00A473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10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ushi\AppData\Local\Microsoft\Office\16.0\DTS\en-US%7b5BA1A575-4702-4313-973A-54B3771DE9E4%7d\%7b6C7ECC93-E79B-4BDB-95A3-FFE084C13BE6%7dtf10002117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{6C7ECC93-E79B-4BDB-95A3-FFE084C13BE6}tf10002117_win32</Template>
  <TotalTime>0</TotalTime>
  <Pages>41</Pages>
  <Words>702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2023-02-14T16:38:00Z</dcterms:created>
  <dcterms:modified xsi:type="dcterms:W3CDTF">2023-02-15T17:09:00Z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